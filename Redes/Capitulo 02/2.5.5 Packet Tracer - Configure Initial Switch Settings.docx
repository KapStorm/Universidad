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C05A1" w:rsidR="007A5C01" w:rsidP="007A5C01" w:rsidRDefault="008C7C00" w14:paraId="462E1F6F" w14:textId="77777777">
      <w:pPr>
        <w:pStyle w:val="Ttulo"/>
      </w:pPr>
      <w:sdt>
        <w:sdtPr>
          <w:rPr>
            <w:b w:val="0"/>
            <w:color w:val="EE0000"/>
          </w:rPr>
          <w:alias w:val="Título"/>
          <w:tag w:val=""/>
          <w:id w:val="-487021785"/>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C5060">
            <w:t>Packet Tracer - Configure ajustes iniciales del interruptor</w:t>
          </w:r>
        </w:sdtContent>
      </w:sdt>
    </w:p>
    <w:p w:rsidRPr="009A1CF4" w:rsidR="00D778DF" w:rsidP="00D778DF" w:rsidRDefault="00D778DF" w14:paraId="7278AD41" w14:textId="77777777">
      <w:pPr>
        <w:pStyle w:val="InstNoteRed"/>
      </w:pPr>
      <w:r w:rsidRPr="001C05A1">
        <w:t>.</w:t>
      </w:r>
    </w:p>
    <w:p w:rsidRPr="00E70096" w:rsidR="00D778DF" w:rsidP="00D452F4" w:rsidRDefault="00D778DF" w14:paraId="1A9B7ED7" w14:textId="77777777">
      <w:pPr>
        <w:pStyle w:val="Ttulo1"/>
      </w:pPr>
      <w:r>
        <w:t>Objetivos</w:t>
      </w:r>
    </w:p>
    <w:p w:rsidR="00BD4560" w:rsidP="00BD4560" w:rsidRDefault="00BD4560" w14:paraId="5A5DCB0E" w14:textId="77777777">
      <w:pPr>
        <w:pStyle w:val="BodyTextL25Bold"/>
      </w:pPr>
      <w:r>
        <w:t xml:space="preserve">Parte 1: Verifique la configuración predeterminada del switch </w:t>
      </w:r>
    </w:p>
    <w:p w:rsidRPr="00D73F6F" w:rsidR="00BD4560" w:rsidP="00BD4560" w:rsidRDefault="00BD4560" w14:paraId="5B43C6D4" w14:textId="77777777">
      <w:pPr>
        <w:pStyle w:val="BodyTextL25Bold"/>
      </w:pPr>
      <w:r>
        <w:t xml:space="preserve">Parte 2: Establezca una configuración básica del switch </w:t>
      </w:r>
    </w:p>
    <w:p w:rsidR="00BD4560" w:rsidP="00BD4560" w:rsidRDefault="00BD4560" w14:paraId="522F9EB0" w14:textId="77777777">
      <w:pPr>
        <w:pStyle w:val="BodyTextL25Bold"/>
      </w:pPr>
      <w:r>
        <w:t>Parte 3: Configure un aviso de MOTD</w:t>
      </w:r>
    </w:p>
    <w:p w:rsidR="00BD4560" w:rsidP="00BD4560" w:rsidRDefault="00BD4560" w14:paraId="07E7A074" w14:textId="77777777">
      <w:pPr>
        <w:pStyle w:val="BodyTextL25Bold"/>
      </w:pPr>
      <w:r>
        <w:t>Parte 4: Guarde los archivos de configuración en la NVRAM</w:t>
      </w:r>
    </w:p>
    <w:p w:rsidRPr="004C0909" w:rsidR="00D778DF" w:rsidP="00BD4560" w:rsidRDefault="00BD4560" w14:paraId="5C0345CD" w14:textId="77777777">
      <w:pPr>
        <w:pStyle w:val="BodyTextL25Bold"/>
      </w:pPr>
      <w:r>
        <w:t>Parte 5: Configure el S2</w:t>
      </w:r>
    </w:p>
    <w:p w:rsidR="00D778DF" w:rsidP="00D452F4" w:rsidRDefault="00D778DF" w14:paraId="0499A424" w14:textId="77777777">
      <w:pPr>
        <w:pStyle w:val="Ttulo1"/>
      </w:pPr>
      <w:r>
        <w:t>Antecedentes/Escenario</w:t>
      </w:r>
    </w:p>
    <w:p w:rsidR="00D778DF" w:rsidP="00BD4560" w:rsidRDefault="00BD4560" w14:paraId="153AA451" w14:textId="77777777">
      <w:pPr>
        <w:pStyle w:val="BodyTextL25"/>
      </w:pPr>
      <w:r>
        <w:t>En esta actividad, realizará tareas básicas de configuración del conmutador. Protegerá el acceso a la interfaz de línea de comandos (CLI) y a los puertos de la consola mediante contraseñas cifradas y contraseñas de texto no cifrado. También aprenderá cómo configurar mensajes para los usuarios que inician sesión en el switch. Estos banners de mensajes también se utilizan para advertir a los usuarios no autorizados que el acceso está prohibido.</w:t>
      </w:r>
    </w:p>
    <w:p w:rsidR="00B17EA1" w:rsidP="00BD4560" w:rsidRDefault="00B17EA1" w14:paraId="05BE637D" w14:textId="77777777">
      <w:pPr>
        <w:pStyle w:val="BodyTextL25"/>
      </w:pPr>
      <w:r>
        <w:rPr>
          <w:b/>
        </w:rPr>
        <w:t>Nota:</w:t>
      </w:r>
      <w:r>
        <w:t xml:space="preserve"> En Packet Tracer, el switch Catalyst 2960 utiliza la versión 12.2 de IOS de forma predeterminada. Si es necesario, la versión IOS se puede actualizar desde un servidor de archivos en la topología Packet Tracer. El switch puede configurarse para arrancar a IOS versión 15.0, si esa versión es necesaria. </w:t>
      </w:r>
    </w:p>
    <w:p w:rsidR="00125806" w:rsidP="00D452F4" w:rsidRDefault="00125806" w14:paraId="73FB5E64" w14:textId="77777777">
      <w:pPr>
        <w:pStyle w:val="Ttulo1"/>
      </w:pPr>
      <w:r>
        <w:t>Instrucciones</w:t>
      </w:r>
    </w:p>
    <w:p w:rsidR="00103401" w:rsidP="004E1D52" w:rsidRDefault="00BD4560" w14:paraId="0D611413" w14:textId="77777777">
      <w:pPr>
        <w:pStyle w:val="Ttulo2"/>
      </w:pPr>
      <w:r>
        <w:t>Verifique la configuración predeterminada del switch</w:t>
      </w:r>
    </w:p>
    <w:p w:rsidR="00231DCA" w:rsidP="00BD4560" w:rsidRDefault="00BD4560" w14:paraId="604BC630" w14:textId="77777777">
      <w:pPr>
        <w:pStyle w:val="Ttulo3"/>
      </w:pPr>
      <w:r>
        <w:t>Ingrese al modo EXEC privilegiado.</w:t>
      </w:r>
    </w:p>
    <w:p w:rsidRPr="003202D1" w:rsidR="00BD4560" w:rsidP="00BD4560" w:rsidRDefault="00BD4560" w14:paraId="55FEFC7F" w14:textId="77777777">
      <w:pPr>
        <w:pStyle w:val="BodyTextL25"/>
      </w:pPr>
      <w:r>
        <w:t>Puede acceder a todos los comandos del switch en el modo EXEC privilegiado. Sin embargo, debido a que muchos de los comandos privilegiados configuran parámetros operativos, el acceso privilegiado se debe proteger con una contraseña para evitar el uso no autorizado.</w:t>
      </w:r>
    </w:p>
    <w:p w:rsidR="00231DCA" w:rsidP="00BD4560" w:rsidRDefault="00BD4560" w14:paraId="322984E8" w14:textId="77777777">
      <w:pPr>
        <w:pStyle w:val="BodyTextL25"/>
      </w:pPr>
      <w:r>
        <w:t xml:space="preserve">El conjunto de comandos EXEC privilegiado incluye los comandos disponibles en el modo EXEC del usuario, muchos comandos adicionales y el comando </w:t>
      </w:r>
      <w:r w:rsidRPr="003202D1">
        <w:rPr>
          <w:b/>
          <w:bCs/>
        </w:rPr>
        <w:t xml:space="preserve">configure </w:t>
      </w:r>
      <w:r>
        <w:t>a través del cual se obtiene acceso a los modos de configuración.</w:t>
      </w:r>
    </w:p>
    <w:p w:rsidRPr="0071321C" w:rsidR="00BD4560" w:rsidP="00BD4560" w:rsidRDefault="00BD4560" w14:paraId="7DDC79EA" w14:textId="77777777">
      <w:pPr>
        <w:pStyle w:val="SubStepAlpha"/>
      </w:pPr>
      <w:r>
        <w:t>Haga clic en S1 y luego en la pestaña CLI. Presione Enter.</w:t>
      </w:r>
    </w:p>
    <w:p w:rsidR="00BD4560" w:rsidP="00BD4560" w:rsidRDefault="00BD4560" w14:paraId="0E3E0AB6" w14:textId="77777777">
      <w:pPr>
        <w:pStyle w:val="SubStepAlpha"/>
      </w:pPr>
      <w:r>
        <w:t>Ingrese al modo EXEC privilegiado introduciendo el comando enable:</w:t>
      </w:r>
    </w:p>
    <w:p w:rsidR="00BD4560" w:rsidP="00BD4560" w:rsidRDefault="00BD4560" w14:paraId="7D2D8F9A" w14:textId="77777777">
      <w:pPr>
        <w:pStyle w:val="ConfigWindow"/>
      </w:pPr>
      <w:r>
        <w:t>Abra la ventana de configuración para S1</w:t>
      </w:r>
    </w:p>
    <w:p w:rsidRPr="00E217B7" w:rsidR="00BD4560" w:rsidP="00E0433B" w:rsidRDefault="00BD4560" w14:paraId="57EAFC95" w14:textId="77777777">
      <w:pPr>
        <w:pStyle w:val="CMD"/>
        <w:spacing w:before="0"/>
      </w:pPr>
      <w:r>
        <w:t xml:space="preserve">Switch&gt; </w:t>
      </w:r>
      <w:r w:rsidRPr="00232286">
        <w:rPr>
          <w:b/>
        </w:rPr>
        <w:t>enable</w:t>
      </w:r>
    </w:p>
    <w:p w:rsidR="00BD4560" w:rsidP="00BD4560" w:rsidRDefault="00BD4560" w14:paraId="6CE8C0DC" w14:textId="77777777">
      <w:pPr>
        <w:pStyle w:val="CMD"/>
      </w:pPr>
      <w:r>
        <w:t xml:space="preserve">Switch# </w:t>
      </w:r>
    </w:p>
    <w:p w:rsidRPr="0029789F" w:rsidR="00BD4560" w:rsidP="00BD4560" w:rsidRDefault="00BD4560" w14:paraId="383BA4DE" w14:textId="77777777">
      <w:pPr>
        <w:pStyle w:val="BodyTextL50"/>
      </w:pPr>
      <w:r>
        <w:t>Observe que la solicitud cambió para reflejar el modo EXEC privilegiado.</w:t>
      </w:r>
    </w:p>
    <w:p w:rsidRPr="0071321C" w:rsidR="00112B82" w:rsidP="00112B82" w:rsidRDefault="00112B82" w14:paraId="6330B6AE" w14:textId="77777777">
      <w:pPr>
        <w:pStyle w:val="Ttulo3"/>
      </w:pPr>
      <w:r>
        <w:t>Examine la configuración actual del switch.</w:t>
      </w:r>
    </w:p>
    <w:p w:rsidRPr="007A5C01" w:rsidR="00112B82" w:rsidP="00112B82" w:rsidRDefault="00112B82" w14:paraId="5EDD2FD7" w14:textId="77777777">
      <w:pPr>
        <w:pStyle w:val="SubStepAlpha"/>
        <w:numPr>
          <w:ilvl w:val="3"/>
          <w:numId w:val="0"/>
        </w:numPr>
        <w:tabs>
          <w:tab w:val="num" w:pos="720"/>
        </w:tabs>
        <w:ind w:left="720" w:hanging="360"/>
        <w:rPr>
          <w:lang w:val="en-US"/>
        </w:rPr>
      </w:pPr>
      <w:r w:rsidRPr="007A5C01">
        <w:rPr>
          <w:lang w:val="en-US"/>
        </w:rPr>
        <w:t>Ingrese el comando show running-config.</w:t>
      </w:r>
    </w:p>
    <w:p w:rsidRPr="00FA39C4" w:rsidR="00112B82" w:rsidP="00112B82" w:rsidRDefault="00112B82" w14:paraId="668123E5" w14:textId="77777777">
      <w:pPr>
        <w:pStyle w:val="CMD"/>
        <w:rPr>
          <w:b/>
          <w:lang w:val="es-MX"/>
        </w:rPr>
      </w:pPr>
      <w:r w:rsidRPr="00FA39C4">
        <w:rPr>
          <w:lang w:val="es-MX"/>
        </w:rPr>
        <w:t xml:space="preserve">Switch# </w:t>
      </w:r>
      <w:r w:rsidRPr="00FA39C4">
        <w:rPr>
          <w:b/>
          <w:lang w:val="es-MX"/>
        </w:rPr>
        <w:t>show running-config</w:t>
      </w:r>
    </w:p>
    <w:p w:rsidRPr="0071321C" w:rsidR="00112B82" w:rsidP="00112B82" w:rsidRDefault="00112B82" w14:paraId="034AEB67" w14:textId="77777777">
      <w:pPr>
        <w:pStyle w:val="SubStepAlpha"/>
        <w:numPr>
          <w:ilvl w:val="3"/>
          <w:numId w:val="0"/>
        </w:numPr>
        <w:tabs>
          <w:tab w:val="num" w:pos="720"/>
        </w:tabs>
        <w:ind w:left="720" w:hanging="360"/>
      </w:pPr>
      <w:r>
        <w:t>Responda las siguientes preguntas:</w:t>
      </w:r>
    </w:p>
    <w:p w:rsidR="00112B82" w:rsidP="00112B82" w:rsidRDefault="00112B82" w14:paraId="6C356E69" w14:textId="1DD1E256">
      <w:pPr>
        <w:pStyle w:val="SubStepNum"/>
        <w:keepNext w:val="1"/>
        <w:numPr>
          <w:numId w:val="0"/>
        </w:numPr>
        <w:tabs>
          <w:tab w:val="num" w:pos="1080"/>
        </w:tabs>
        <w:ind w:left="1080" w:hanging="360"/>
      </w:pPr>
      <w:r w:rsidR="00112B82">
        <w:rPr/>
        <w:t xml:space="preserve">¿Cuántas interfaces </w:t>
      </w:r>
      <w:proofErr w:type="spellStart"/>
      <w:r w:rsidR="00112B82">
        <w:rPr/>
        <w:t>Fast</w:t>
      </w:r>
      <w:proofErr w:type="spellEnd"/>
      <w:r w:rsidR="00112B82">
        <w:rPr/>
        <w:t xml:space="preserve"> Ethernet tiene el switch?</w:t>
      </w:r>
    </w:p>
    <w:p w:rsidR="00E0433B" w:rsidP="00E0433B" w:rsidRDefault="00E0433B" w14:paraId="58D9A17D" w14:textId="77777777">
      <w:pPr>
        <w:pStyle w:val="AnswerLineL50"/>
      </w:pPr>
      <w:r>
        <w:t>Escriba sus respuestas aquí.</w:t>
      </w:r>
    </w:p>
    <w:p w:rsidRPr="0071321C" w:rsidR="00112B82" w:rsidP="00112B82" w:rsidRDefault="00112B82" w14:paraId="3015262E" w14:textId="77777777">
      <w:pPr>
        <w:pStyle w:val="BodyTextL50"/>
      </w:pPr>
    </w:p>
    <w:p w:rsidR="00112B82" w:rsidP="00112B82" w:rsidRDefault="00112B82" w14:paraId="36669086" w14:textId="46C531DC">
      <w:pPr>
        <w:pStyle w:val="SubStepNum"/>
        <w:keepNext w:val="1"/>
        <w:numPr>
          <w:numId w:val="0"/>
        </w:numPr>
        <w:tabs>
          <w:tab w:val="num" w:pos="1080"/>
        </w:tabs>
        <w:ind w:left="1080" w:hanging="360"/>
      </w:pPr>
      <w:r w:rsidR="00112B82">
        <w:rPr/>
        <w:t>¿Cuántas interfaces Gigabit Ethernet tiene el switch?</w:t>
      </w:r>
    </w:p>
    <w:p w:rsidR="00E0433B" w:rsidP="00E0433B" w:rsidRDefault="00E0433B" w14:paraId="17C3280B" w14:textId="77777777">
      <w:pPr>
        <w:pStyle w:val="AnswerLineL50"/>
      </w:pPr>
      <w:r>
        <w:t>Escriba sus respuestas aquí.</w:t>
      </w:r>
    </w:p>
    <w:p w:rsidRPr="0071321C" w:rsidR="00112B82" w:rsidP="00112B82" w:rsidRDefault="00112B82" w14:paraId="34E3ECC9" w14:textId="77777777">
      <w:pPr>
        <w:pStyle w:val="BodyTextL50"/>
        <w:rPr>
          <w:rStyle w:val="AnswerGray"/>
          <w:shd w:val="clear" w:color="auto" w:fill="auto"/>
        </w:rPr>
      </w:pPr>
    </w:p>
    <w:p w:rsidR="00112B82" w:rsidP="00112B82" w:rsidRDefault="00112B82" w14:paraId="26FFBD1A" w14:textId="685F085E">
      <w:pPr>
        <w:pStyle w:val="SubStepNum"/>
        <w:keepNext w:val="1"/>
        <w:numPr>
          <w:numId w:val="0"/>
        </w:numPr>
        <w:tabs>
          <w:tab w:val="num" w:pos="1080"/>
        </w:tabs>
        <w:ind w:left="1080" w:hanging="360"/>
      </w:pPr>
      <w:r w:rsidR="00112B82">
        <w:rPr/>
        <w:t xml:space="preserve">¿Cuál es el rango de valores que se muestra para las líneas </w:t>
      </w:r>
      <w:r w:rsidR="00112B82">
        <w:rPr/>
        <w:t>vty</w:t>
      </w:r>
      <w:r w:rsidR="00112B82">
        <w:rPr/>
        <w:t>?</w:t>
      </w:r>
      <w:r w:rsidR="002D2540">
        <w:rPr/>
        <w:t xml:space="preserve"> </w:t>
      </w:r>
    </w:p>
    <w:p w:rsidR="00E0433B" w:rsidP="00E0433B" w:rsidRDefault="00E0433B" w14:paraId="3C065F5E" w14:textId="77777777">
      <w:pPr>
        <w:pStyle w:val="AnswerLineL50"/>
      </w:pPr>
      <w:r>
        <w:t>Escriba sus respuestas aquí.</w:t>
      </w:r>
    </w:p>
    <w:p w:rsidRPr="0071321C" w:rsidR="00112B82" w:rsidP="00112B82" w:rsidRDefault="00112B82" w14:paraId="5B857994" w14:textId="77777777">
      <w:pPr>
        <w:pStyle w:val="BodyTextL50"/>
      </w:pPr>
    </w:p>
    <w:p w:rsidR="00112B82" w:rsidP="00112B82" w:rsidRDefault="00112B82" w14:paraId="2A961A34" w14:textId="77777777">
      <w:pPr>
        <w:pStyle w:val="SubStepNum"/>
        <w:keepNext/>
        <w:numPr>
          <w:numId w:val="0"/>
        </w:numPr>
        <w:tabs>
          <w:tab w:val="num" w:pos="1080"/>
        </w:tabs>
        <w:ind w:left="1080" w:hanging="360"/>
      </w:pPr>
      <w:r w:rsidR="00112B82">
        <w:rPr/>
        <w:t>¿Qué comando muestra el contenido actual de la memoria de acceso aleatorio no volátil (NVRAM)?</w:t>
      </w:r>
    </w:p>
    <w:p w:rsidR="00E0433B" w:rsidP="00E0433B" w:rsidRDefault="00E0433B" w14:paraId="5B7804E5" w14:textId="77777777">
      <w:pPr>
        <w:pStyle w:val="AnswerLineL50"/>
      </w:pPr>
      <w:r>
        <w:t>Escriba sus respuestas aquí.</w:t>
      </w:r>
    </w:p>
    <w:p w:rsidRPr="00112B82" w:rsidR="00112B82" w:rsidP="00112B82" w:rsidRDefault="00112B82" w14:paraId="2660B463" w14:textId="77777777">
      <w:pPr>
        <w:pStyle w:val="BodyTextL50"/>
        <w:rPr>
          <w:rStyle w:val="AnswerGray"/>
        </w:rPr>
      </w:pPr>
    </w:p>
    <w:p w:rsidR="00E0433B" w:rsidP="6B273F09" w:rsidRDefault="00E0433B" w14:paraId="5B422064" w14:textId="18032EC7">
      <w:pPr>
        <w:pStyle w:val="SubStepNum"/>
        <w:keepNext w:val="1"/>
        <w:numPr>
          <w:numId w:val="0"/>
        </w:numPr>
        <w:tabs>
          <w:tab w:val="num" w:leader="none" w:pos="1080"/>
        </w:tabs>
        <w:ind w:left="1080" w:hanging="360"/>
      </w:pPr>
      <w:r w:rsidR="00112B82">
        <w:rPr/>
        <w:t>¿Por qué el conmutador responde con "startup-</w:t>
      </w:r>
      <w:proofErr w:type="spellStart"/>
      <w:r w:rsidR="00112B82">
        <w:rPr/>
        <w:t>config</w:t>
      </w:r>
      <w:proofErr w:type="spellEnd"/>
      <w:r w:rsidR="00112B82">
        <w:rPr/>
        <w:t xml:space="preserve"> no está presente"?</w:t>
      </w:r>
      <w:r w:rsidR="00D57AA0">
        <w:rPr/>
        <w:t xml:space="preserve"> </w:t>
      </w:r>
      <w:r w:rsidR="00E0433B">
        <w:rPr/>
        <w:t>Escriba</w:t>
      </w:r>
      <w:r w:rsidR="00E0433B">
        <w:rPr/>
        <w:t xml:space="preserve"> sus respuestas aquí.</w:t>
      </w:r>
    </w:p>
    <w:p w:rsidRPr="00A60146" w:rsidR="00112B82" w:rsidP="004E1D52" w:rsidRDefault="00112B82" w14:paraId="12E18BC0" w14:textId="77777777">
      <w:pPr>
        <w:pStyle w:val="Ttulo2"/>
      </w:pPr>
      <w:r>
        <w:t>Cree una configuración básica del switch</w:t>
      </w:r>
    </w:p>
    <w:p w:rsidRPr="00257808" w:rsidR="00112B82" w:rsidP="00112B82" w:rsidRDefault="00112B82" w14:paraId="71BAFC0B" w14:textId="77777777">
      <w:pPr>
        <w:pStyle w:val="Ttulo3"/>
      </w:pPr>
      <w:r>
        <w:t>Asigne un nombre a un switch.</w:t>
      </w:r>
    </w:p>
    <w:p w:rsidR="00112B82" w:rsidP="00112B82" w:rsidRDefault="00112B82" w14:paraId="2D643426" w14:textId="77777777">
      <w:pPr>
        <w:pStyle w:val="BodyTextL25"/>
      </w:pPr>
      <w:r>
        <w:t>Para configurar los parámetros de un switch, quizá deba pasar por diversos modos de configuración. Observe cómo cambia la petición de entrada mientras navega por el switch.</w:t>
      </w:r>
    </w:p>
    <w:p w:rsidRPr="007A5C01" w:rsidR="00112B82" w:rsidP="00112B82" w:rsidRDefault="00112B82" w14:paraId="78315CE9" w14:textId="77777777">
      <w:pPr>
        <w:pStyle w:val="CMD"/>
        <w:rPr>
          <w:lang w:val="en-US"/>
        </w:rPr>
      </w:pPr>
      <w:r w:rsidRPr="007A5C01">
        <w:rPr>
          <w:lang w:val="en-US"/>
        </w:rPr>
        <w:t xml:space="preserve">Switch# </w:t>
      </w:r>
      <w:r w:rsidRPr="007A5C01">
        <w:rPr>
          <w:b/>
          <w:lang w:val="en-US"/>
        </w:rPr>
        <w:t>configure terminal</w:t>
      </w:r>
    </w:p>
    <w:p w:rsidRPr="007A5C01" w:rsidR="00112B82" w:rsidP="00112B82" w:rsidRDefault="00112B82" w14:paraId="18C63EF3" w14:textId="77777777">
      <w:pPr>
        <w:pStyle w:val="CMD"/>
        <w:rPr>
          <w:b/>
          <w:lang w:val="en-US"/>
        </w:rPr>
      </w:pPr>
      <w:r w:rsidRPr="007A5C01">
        <w:rPr>
          <w:lang w:val="en-US"/>
        </w:rPr>
        <w:t xml:space="preserve">Switch(config)# </w:t>
      </w:r>
      <w:r w:rsidRPr="007A5C01">
        <w:rPr>
          <w:b/>
          <w:lang w:val="en-US"/>
        </w:rPr>
        <w:t>hostname S1</w:t>
      </w:r>
    </w:p>
    <w:p w:rsidR="00112B82" w:rsidP="00112B82" w:rsidRDefault="00112B82" w14:paraId="08699DC3" w14:textId="77777777">
      <w:pPr>
        <w:pStyle w:val="CMD"/>
        <w:rPr>
          <w:b/>
        </w:rPr>
      </w:pPr>
      <w:r>
        <w:t xml:space="preserve">S1(config)# </w:t>
      </w:r>
      <w:r>
        <w:rPr>
          <w:b/>
        </w:rPr>
        <w:t>exit</w:t>
      </w:r>
    </w:p>
    <w:p w:rsidR="00112B82" w:rsidP="00112B82" w:rsidRDefault="00112B82" w14:paraId="56D5FF21" w14:textId="77777777">
      <w:pPr>
        <w:pStyle w:val="CMD"/>
      </w:pPr>
      <w:r>
        <w:t>S1#</w:t>
      </w:r>
    </w:p>
    <w:p w:rsidRPr="00257808" w:rsidR="00112B82" w:rsidP="00112B82" w:rsidRDefault="00112B82" w14:paraId="6AA98527" w14:textId="77777777">
      <w:pPr>
        <w:pStyle w:val="Ttulo3"/>
      </w:pPr>
      <w:r>
        <w:t>Proporcione acceso seguro a la línea de consola.</w:t>
      </w:r>
    </w:p>
    <w:p w:rsidR="00112B82" w:rsidP="00112B82" w:rsidRDefault="00112B82" w14:paraId="04662627" w14:textId="77777777">
      <w:pPr>
        <w:pStyle w:val="BodyTextL25"/>
      </w:pPr>
      <w:r>
        <w:t xml:space="preserve">Para proporcionar un acceso seguro a la línea de la consola, acceda al modo config-line y establezca la contraseña de consola en </w:t>
      </w:r>
      <w:r w:rsidRPr="00341039">
        <w:rPr>
          <w:b/>
        </w:rPr>
        <w:t>letmein</w:t>
      </w:r>
      <w:r>
        <w:t>.</w:t>
      </w:r>
    </w:p>
    <w:p w:rsidR="00112B82" w:rsidP="00112B82" w:rsidRDefault="00112B82" w14:paraId="5DD258BE" w14:textId="77777777">
      <w:pPr>
        <w:pStyle w:val="CMD"/>
      </w:pPr>
      <w:r>
        <w:t xml:space="preserve">S1# </w:t>
      </w:r>
      <w:r w:rsidRPr="000955A6">
        <w:rPr>
          <w:b/>
        </w:rPr>
        <w:t>configure terminal</w:t>
      </w:r>
    </w:p>
    <w:p w:rsidRPr="007A5C01" w:rsidR="00112B82" w:rsidP="00112B82" w:rsidRDefault="00112B82" w14:paraId="69A3622A" w14:textId="77777777">
      <w:pPr>
        <w:pStyle w:val="CMD"/>
        <w:rPr>
          <w:lang w:val="en-US"/>
        </w:rPr>
      </w:pPr>
      <w:r>
        <w:t xml:space="preserve">Introduzca los comandos de configuración, uno por línea. </w:t>
      </w:r>
      <w:r w:rsidRPr="007A5C01">
        <w:rPr>
          <w:lang w:val="en-US"/>
        </w:rPr>
        <w:t>End with CNTL/Z.</w:t>
      </w:r>
    </w:p>
    <w:p w:rsidRPr="007A5C01" w:rsidR="00112B82" w:rsidP="00112B82" w:rsidRDefault="00112B82" w14:paraId="3BF9C9BD" w14:textId="77777777">
      <w:pPr>
        <w:pStyle w:val="CMD"/>
        <w:rPr>
          <w:b/>
          <w:lang w:val="en-US"/>
        </w:rPr>
      </w:pPr>
      <w:r w:rsidRPr="007A5C01">
        <w:rPr>
          <w:lang w:val="en-US"/>
        </w:rPr>
        <w:t xml:space="preserve">S1(config)# </w:t>
      </w:r>
      <w:r w:rsidRPr="007A5C01">
        <w:rPr>
          <w:b/>
          <w:lang w:val="en-US"/>
        </w:rPr>
        <w:t>line console 0</w:t>
      </w:r>
    </w:p>
    <w:p w:rsidRPr="007A5C01" w:rsidR="00112B82" w:rsidP="00112B82" w:rsidRDefault="00112B82" w14:paraId="78BD2163" w14:textId="77777777">
      <w:pPr>
        <w:pStyle w:val="CMD"/>
        <w:rPr>
          <w:lang w:val="en-US"/>
        </w:rPr>
      </w:pPr>
      <w:r w:rsidRPr="007A5C01">
        <w:rPr>
          <w:lang w:val="en-US"/>
        </w:rPr>
        <w:t>S1(config-line)#</w:t>
      </w:r>
      <w:r w:rsidRPr="007A5C01">
        <w:rPr>
          <w:b/>
          <w:lang w:val="en-US"/>
        </w:rPr>
        <w:t xml:space="preserve"> password letmein</w:t>
      </w:r>
    </w:p>
    <w:p w:rsidRPr="007A5C01" w:rsidR="00112B82" w:rsidP="00112B82" w:rsidRDefault="00112B82" w14:paraId="0AB6C8FB" w14:textId="77777777">
      <w:pPr>
        <w:pStyle w:val="CMD"/>
        <w:rPr>
          <w:b/>
          <w:lang w:val="en-US"/>
        </w:rPr>
      </w:pPr>
      <w:r w:rsidRPr="007A5C01">
        <w:rPr>
          <w:lang w:val="en-US"/>
        </w:rPr>
        <w:t>S1(config-line)#</w:t>
      </w:r>
      <w:r w:rsidRPr="007A5C01">
        <w:rPr>
          <w:b/>
          <w:lang w:val="en-US"/>
        </w:rPr>
        <w:t xml:space="preserve"> login</w:t>
      </w:r>
    </w:p>
    <w:p w:rsidRPr="007A5C01" w:rsidR="00112B82" w:rsidP="00112B82" w:rsidRDefault="00112B82" w14:paraId="2148FBF5" w14:textId="77777777">
      <w:pPr>
        <w:pStyle w:val="CMD"/>
        <w:rPr>
          <w:b/>
          <w:lang w:val="en-US"/>
        </w:rPr>
      </w:pPr>
      <w:r w:rsidRPr="007A5C01">
        <w:rPr>
          <w:lang w:val="en-US"/>
        </w:rPr>
        <w:t>S1(config-line)#</w:t>
      </w:r>
      <w:r w:rsidRPr="007A5C01">
        <w:rPr>
          <w:b/>
          <w:lang w:val="en-US"/>
        </w:rPr>
        <w:t xml:space="preserve"> exit </w:t>
      </w:r>
    </w:p>
    <w:p w:rsidRPr="007A5C01" w:rsidR="00112B82" w:rsidP="00112B82" w:rsidRDefault="00112B82" w14:paraId="07F6B761" w14:textId="77777777">
      <w:pPr>
        <w:pStyle w:val="CMD"/>
        <w:rPr>
          <w:b/>
          <w:lang w:val="en-US"/>
        </w:rPr>
      </w:pPr>
      <w:r w:rsidRPr="007A5C01">
        <w:rPr>
          <w:lang w:val="en-US"/>
        </w:rPr>
        <w:t xml:space="preserve">S1(config)# </w:t>
      </w:r>
      <w:r w:rsidRPr="007A5C01">
        <w:rPr>
          <w:b/>
          <w:lang w:val="en-US"/>
        </w:rPr>
        <w:t>exit</w:t>
      </w:r>
    </w:p>
    <w:p w:rsidRPr="007A5C01" w:rsidR="00112B82" w:rsidP="00112B82" w:rsidRDefault="00112B82" w14:paraId="1EE5C1C2" w14:textId="77777777">
      <w:pPr>
        <w:pStyle w:val="CMD"/>
        <w:rPr>
          <w:b/>
          <w:lang w:val="en-US"/>
        </w:rPr>
      </w:pPr>
      <w:r w:rsidRPr="007A5C01">
        <w:rPr>
          <w:lang w:val="en-US"/>
        </w:rPr>
        <w:t>%SYS-5-CONFIG_I: Configured from console by console</w:t>
      </w:r>
    </w:p>
    <w:p w:rsidR="00112B82" w:rsidP="00112B82" w:rsidRDefault="00112B82" w14:paraId="6F46E7D2" w14:textId="77777777">
      <w:pPr>
        <w:pStyle w:val="CMD"/>
      </w:pPr>
      <w:r>
        <w:t>S1#</w:t>
      </w:r>
    </w:p>
    <w:p w:rsidRPr="00112B82" w:rsidR="00112B82" w:rsidP="00112B82" w:rsidRDefault="00112B82" w14:paraId="0E3853E9" w14:textId="77777777">
      <w:pPr>
        <w:pStyle w:val="Ttulo4"/>
      </w:pPr>
      <w:r>
        <w:t>Pregunta:</w:t>
      </w:r>
    </w:p>
    <w:p w:rsidR="00E0433B" w:rsidP="6B273F09" w:rsidRDefault="00E0433B" w14:paraId="5420DCC7" w14:textId="66F6D149">
      <w:pPr>
        <w:pStyle w:val="BodyTextL25"/>
        <w:spacing w:before="0"/>
      </w:pPr>
      <w:r w:rsidR="00112B82">
        <w:rPr/>
        <w:t xml:space="preserve">¿Por qué se requiere el comando </w:t>
      </w:r>
      <w:r w:rsidRPr="6B273F09" w:rsidR="00112B82">
        <w:rPr>
          <w:b w:val="1"/>
          <w:bCs w:val="1"/>
        </w:rPr>
        <w:t>login</w:t>
      </w:r>
      <w:r w:rsidR="00112B82">
        <w:rPr/>
        <w:t>?</w:t>
      </w:r>
      <w:r w:rsidR="000C3D63">
        <w:rPr/>
        <w:t xml:space="preserve"> </w:t>
      </w:r>
    </w:p>
    <w:p w:rsidRPr="00257808" w:rsidR="00112B82" w:rsidP="00112B82" w:rsidRDefault="00112B82" w14:paraId="0BC28E05" w14:textId="77777777">
      <w:pPr>
        <w:pStyle w:val="Ttulo3"/>
      </w:pPr>
      <w:r>
        <w:lastRenderedPageBreak/>
        <w:t>Verifique que el acceso a la consola sea seguro.</w:t>
      </w:r>
    </w:p>
    <w:p w:rsidR="00112B82" w:rsidP="00112B82" w:rsidRDefault="00112B82" w14:paraId="41CF137C" w14:textId="77777777">
      <w:pPr>
        <w:pStyle w:val="BodyTextL25"/>
      </w:pPr>
      <w:r>
        <w:t>Salga del modo privilegiado para verificar que la contraseña del puerto de consola esté vigente.</w:t>
      </w:r>
    </w:p>
    <w:p w:rsidRPr="007A5C01" w:rsidR="00112B82" w:rsidP="00112B82" w:rsidRDefault="00112B82" w14:paraId="402B4254" w14:textId="77777777">
      <w:pPr>
        <w:pStyle w:val="CMD"/>
        <w:rPr>
          <w:lang w:val="en-US"/>
        </w:rPr>
      </w:pPr>
      <w:r w:rsidRPr="007A5C01">
        <w:rPr>
          <w:lang w:val="en-US"/>
        </w:rPr>
        <w:t xml:space="preserve">S1# </w:t>
      </w:r>
      <w:r w:rsidRPr="007A5C01">
        <w:rPr>
          <w:b/>
          <w:lang w:val="en-US"/>
        </w:rPr>
        <w:t>exit</w:t>
      </w:r>
    </w:p>
    <w:p w:rsidRPr="007A5C01" w:rsidR="00112B82" w:rsidP="00112B82" w:rsidRDefault="00112B82" w14:paraId="569C78E4" w14:textId="77777777">
      <w:pPr>
        <w:pStyle w:val="CMDOutput"/>
        <w:rPr>
          <w:lang w:val="en-US"/>
        </w:rPr>
      </w:pPr>
      <w:r w:rsidRPr="007A5C01">
        <w:rPr>
          <w:lang w:val="en-US"/>
        </w:rPr>
        <w:t>Switch con0 is now available</w:t>
      </w:r>
    </w:p>
    <w:p w:rsidRPr="007A5C01" w:rsidR="00112B82" w:rsidP="00112B82" w:rsidRDefault="00112B82" w14:paraId="4BD69DA4" w14:textId="77777777">
      <w:pPr>
        <w:pStyle w:val="CMDOutput"/>
        <w:rPr>
          <w:lang w:val="en-US"/>
        </w:rPr>
      </w:pPr>
      <w:r w:rsidRPr="007A5C01">
        <w:rPr>
          <w:lang w:val="en-US"/>
        </w:rPr>
        <w:t>Press RETURN to get started.</w:t>
      </w:r>
    </w:p>
    <w:p w:rsidRPr="007A5C01" w:rsidR="00112B82" w:rsidP="00112B82" w:rsidRDefault="00112B82" w14:paraId="036A7C1E" w14:textId="77777777">
      <w:pPr>
        <w:pStyle w:val="CMDOutput"/>
        <w:rPr>
          <w:lang w:val="en-US"/>
        </w:rPr>
      </w:pPr>
    </w:p>
    <w:p w:rsidRPr="000955A6" w:rsidR="00112B82" w:rsidP="00112B82" w:rsidRDefault="00112B82" w14:paraId="27282EB7" w14:textId="77777777">
      <w:pPr>
        <w:pStyle w:val="CMDOutput"/>
      </w:pPr>
      <w:r>
        <w:t>Verificación de acceso del usuario</w:t>
      </w:r>
    </w:p>
    <w:p w:rsidRPr="000955A6" w:rsidR="00112B82" w:rsidP="00112B82" w:rsidRDefault="00112B82" w14:paraId="4B94F593" w14:textId="77777777">
      <w:pPr>
        <w:pStyle w:val="CMDOutput"/>
      </w:pPr>
      <w:r>
        <w:t>Contraseña:</w:t>
      </w:r>
    </w:p>
    <w:p w:rsidR="00112B82" w:rsidP="00112B82" w:rsidRDefault="00112B82" w14:paraId="2C9DF31A" w14:textId="77777777">
      <w:pPr>
        <w:pStyle w:val="CMDOutput"/>
      </w:pPr>
      <w:r>
        <w:t>S1&gt;</w:t>
      </w:r>
    </w:p>
    <w:p w:rsidRPr="003017EA" w:rsidR="00112B82" w:rsidP="00112B82" w:rsidRDefault="00112B82" w14:paraId="4283F919" w14:textId="77777777">
      <w:pPr>
        <w:pStyle w:val="BodyTextL25"/>
      </w:pPr>
      <w:r>
        <w:rPr>
          <w:b/>
        </w:rPr>
        <w:t>Nota</w:t>
      </w:r>
      <w:r w:rsidRPr="00112B82">
        <w:t>:Si el switch no le solicitó una contraseña, no configuró el parámetro</w:t>
      </w:r>
      <w:r>
        <w:rPr>
          <w:b/>
        </w:rPr>
        <w:t>login</w:t>
      </w:r>
      <w:r w:rsidRPr="003017EA">
        <w:t xml:space="preserve"> en el Paso 2.</w:t>
      </w:r>
    </w:p>
    <w:p w:rsidRPr="00257808" w:rsidR="00112B82" w:rsidP="00112B82" w:rsidRDefault="00112B82" w14:paraId="5BF806F4" w14:textId="77777777">
      <w:pPr>
        <w:pStyle w:val="Ttulo3"/>
      </w:pPr>
      <w:r>
        <w:t>Proporcione un acceso seguro al modo privilegiado.</w:t>
      </w:r>
    </w:p>
    <w:p w:rsidR="00112B82" w:rsidP="00112B82" w:rsidRDefault="00112B82" w14:paraId="552F946F" w14:textId="77777777">
      <w:pPr>
        <w:pStyle w:val="BodyTextL25"/>
      </w:pPr>
      <w:r>
        <w:t xml:space="preserve">Establezca la contraseña de </w:t>
      </w:r>
      <w:r w:rsidRPr="00990CDD">
        <w:rPr>
          <w:b/>
        </w:rPr>
        <w:t>enable</w:t>
      </w:r>
      <w:r>
        <w:t xml:space="preserve"> en </w:t>
      </w:r>
      <w:r w:rsidRPr="00341039">
        <w:rPr>
          <w:b/>
        </w:rPr>
        <w:t>c1$c0</w:t>
      </w:r>
      <w:r>
        <w:t xml:space="preserve">. Esta contraseña protege el acceso al modo privilegiado. </w:t>
      </w:r>
    </w:p>
    <w:p w:rsidR="00112B82" w:rsidP="00112B82" w:rsidRDefault="00112B82" w14:paraId="1D5E3F57" w14:textId="77777777">
      <w:pPr>
        <w:pStyle w:val="BodyTextL25"/>
      </w:pPr>
      <w:r>
        <w:rPr>
          <w:b/>
        </w:rPr>
        <w:t>Nota</w:t>
      </w:r>
      <w:r w:rsidRPr="00112B82">
        <w:t xml:space="preserve">: El </w:t>
      </w:r>
      <w:r>
        <w:rPr>
          <w:b/>
        </w:rPr>
        <w:t>0</w:t>
      </w:r>
      <w:r>
        <w:t xml:space="preserve"> en </w:t>
      </w:r>
      <w:r>
        <w:rPr>
          <w:b/>
        </w:rPr>
        <w:t>c1$c0</w:t>
      </w:r>
      <w:r>
        <w:t xml:space="preserve"> es un cero, no una O mayúscula. Esta contraseña no se calificará como correcta hasta después de que la cifre en el Paso 8.</w:t>
      </w:r>
    </w:p>
    <w:p w:rsidRPr="007A5C01" w:rsidR="00112B82" w:rsidP="00112B82" w:rsidRDefault="00112B82" w14:paraId="43B0BE5A" w14:textId="77777777">
      <w:pPr>
        <w:pStyle w:val="CMD"/>
        <w:rPr>
          <w:b/>
          <w:lang w:val="en-US"/>
        </w:rPr>
      </w:pPr>
      <w:r w:rsidRPr="007A5C01">
        <w:rPr>
          <w:lang w:val="en-US"/>
        </w:rPr>
        <w:t xml:space="preserve">S1&gt; </w:t>
      </w:r>
      <w:r w:rsidRPr="007A5C01">
        <w:rPr>
          <w:b/>
          <w:lang w:val="en-US"/>
        </w:rPr>
        <w:t>enable</w:t>
      </w:r>
    </w:p>
    <w:p w:rsidRPr="007A5C01" w:rsidR="00112B82" w:rsidP="00112B82" w:rsidRDefault="00112B82" w14:paraId="6E83630D" w14:textId="77777777">
      <w:pPr>
        <w:pStyle w:val="CMD"/>
        <w:rPr>
          <w:lang w:val="en-US"/>
        </w:rPr>
      </w:pPr>
      <w:r w:rsidRPr="007A5C01">
        <w:rPr>
          <w:lang w:val="en-US"/>
        </w:rPr>
        <w:t xml:space="preserve">S1# </w:t>
      </w:r>
      <w:r w:rsidRPr="007A5C01">
        <w:rPr>
          <w:b/>
          <w:lang w:val="en-US"/>
        </w:rPr>
        <w:t>configure terminal</w:t>
      </w:r>
    </w:p>
    <w:p w:rsidRPr="007A5C01" w:rsidR="00112B82" w:rsidP="00112B82" w:rsidRDefault="00112B82" w14:paraId="417BDA31" w14:textId="77777777">
      <w:pPr>
        <w:pStyle w:val="CMD"/>
        <w:rPr>
          <w:lang w:val="en-US"/>
        </w:rPr>
      </w:pPr>
      <w:r w:rsidRPr="007A5C01">
        <w:rPr>
          <w:lang w:val="en-US"/>
        </w:rPr>
        <w:t xml:space="preserve">S1(config)# </w:t>
      </w:r>
      <w:r w:rsidRPr="007A5C01">
        <w:rPr>
          <w:b/>
          <w:lang w:val="en-US"/>
        </w:rPr>
        <w:t>enable password c1$c0</w:t>
      </w:r>
    </w:p>
    <w:p w:rsidRPr="007A5C01" w:rsidR="00112B82" w:rsidP="00112B82" w:rsidRDefault="00112B82" w14:paraId="476E5601" w14:textId="77777777">
      <w:pPr>
        <w:pStyle w:val="CMD"/>
        <w:rPr>
          <w:lang w:val="en-US"/>
        </w:rPr>
      </w:pPr>
      <w:r w:rsidRPr="007A5C01">
        <w:rPr>
          <w:lang w:val="en-US"/>
        </w:rPr>
        <w:t>S1(config)#</w:t>
      </w:r>
      <w:r w:rsidRPr="007A5C01">
        <w:rPr>
          <w:b/>
          <w:lang w:val="en-US"/>
        </w:rPr>
        <w:t xml:space="preserve"> exit</w:t>
      </w:r>
    </w:p>
    <w:p w:rsidRPr="007A5C01" w:rsidR="00112B82" w:rsidP="00112B82" w:rsidRDefault="00112B82" w14:paraId="6EE633C9" w14:textId="77777777">
      <w:pPr>
        <w:pStyle w:val="CMD"/>
        <w:rPr>
          <w:lang w:val="en-US"/>
        </w:rPr>
      </w:pPr>
      <w:r w:rsidRPr="007A5C01">
        <w:rPr>
          <w:lang w:val="en-US"/>
        </w:rPr>
        <w:t>%SYS-5-CONFIG_I: Configured from console by console</w:t>
      </w:r>
    </w:p>
    <w:p w:rsidR="00112B82" w:rsidP="00112B82" w:rsidRDefault="00112B82" w14:paraId="105D948B" w14:textId="77777777">
      <w:pPr>
        <w:pStyle w:val="CMD"/>
      </w:pPr>
      <w:r>
        <w:t>S1#</w:t>
      </w:r>
    </w:p>
    <w:p w:rsidRPr="00257808" w:rsidR="00112B82" w:rsidP="00112B82" w:rsidRDefault="00112B82" w14:paraId="711848F9" w14:textId="77777777">
      <w:pPr>
        <w:pStyle w:val="Ttulo3"/>
      </w:pPr>
      <w:r>
        <w:t>Verifique que el acceso al modo privilegiado sea seguro.</w:t>
      </w:r>
    </w:p>
    <w:p w:rsidR="00112B82" w:rsidP="00112B82" w:rsidRDefault="00112B82" w14:paraId="4BB4664D" w14:textId="77777777">
      <w:pPr>
        <w:pStyle w:val="SubStepAlpha"/>
      </w:pPr>
      <w:r>
        <w:t xml:space="preserve">Introduzca el comando </w:t>
      </w:r>
      <w:r>
        <w:rPr>
          <w:b/>
        </w:rPr>
        <w:t>exit</w:t>
      </w:r>
      <w:r>
        <w:t xml:space="preserve"> nuevamente para cerrar la sesión del switch.</w:t>
      </w:r>
    </w:p>
    <w:p w:rsidR="00112B82" w:rsidP="00112B82" w:rsidRDefault="00112B82" w14:paraId="62C57CE6" w14:textId="77777777">
      <w:pPr>
        <w:pStyle w:val="SubStepAlpha"/>
      </w:pPr>
      <w:r>
        <w:t xml:space="preserve">Presione </w:t>
      </w:r>
      <w:r>
        <w:rPr>
          <w:b/>
        </w:rPr>
        <w:t>&lt;Enter&gt;</w:t>
      </w:r>
      <w:r>
        <w:t>; a continuación, se le pedirá que introduzca una contraseña:</w:t>
      </w:r>
    </w:p>
    <w:p w:rsidRPr="00FE7E0D" w:rsidR="00112B82" w:rsidP="00112B82" w:rsidRDefault="00112B82" w14:paraId="4D557718" w14:textId="77777777">
      <w:pPr>
        <w:pStyle w:val="CMD"/>
      </w:pPr>
      <w:r>
        <w:t>Verificación de acceso del usuario</w:t>
      </w:r>
    </w:p>
    <w:p w:rsidR="00112B82" w:rsidP="00112B82" w:rsidRDefault="00112B82" w14:paraId="62C6B101" w14:textId="77777777">
      <w:pPr>
        <w:pStyle w:val="CMD"/>
      </w:pPr>
      <w:r>
        <w:t>Password:</w:t>
      </w:r>
    </w:p>
    <w:p w:rsidR="00112B82" w:rsidP="00112B82" w:rsidRDefault="00112B82" w14:paraId="7B8152AB" w14:textId="77777777">
      <w:pPr>
        <w:pStyle w:val="SubStepAlpha"/>
      </w:pPr>
      <w:r>
        <w:t xml:space="preserve">La primera contraseña es la contraseña de consola que configuró para </w:t>
      </w:r>
      <w:r>
        <w:rPr>
          <w:b/>
        </w:rPr>
        <w:t>line con 0</w:t>
      </w:r>
      <w:r>
        <w:t xml:space="preserve">. Introduzca esta contraseña para volver al modo EXEC del usuario. </w:t>
      </w:r>
    </w:p>
    <w:p w:rsidR="00112B82" w:rsidP="00112B82" w:rsidRDefault="00112B82" w14:paraId="2B4D6C20" w14:textId="77777777">
      <w:pPr>
        <w:pStyle w:val="SubStepAlpha"/>
      </w:pPr>
      <w:r>
        <w:t xml:space="preserve">Introduzca el comando para acceder al modo privilegiado. </w:t>
      </w:r>
    </w:p>
    <w:p w:rsidRPr="00C6781B" w:rsidR="00112B82" w:rsidP="00112B82" w:rsidRDefault="00112B82" w14:paraId="5439C0CB" w14:textId="77777777">
      <w:pPr>
        <w:pStyle w:val="SubStepAlpha"/>
      </w:pPr>
      <w:r>
        <w:t>Introduzca la segunda contraseña que configuró para proteger el modo EXEC privilegiado.</w:t>
      </w:r>
    </w:p>
    <w:p w:rsidRPr="004B237C" w:rsidR="00112B82" w:rsidP="00112B82" w:rsidRDefault="00112B82" w14:paraId="46A61C4A" w14:textId="77777777">
      <w:pPr>
        <w:pStyle w:val="SubStepAlpha"/>
      </w:pPr>
      <w:r>
        <w:t>Verifique su configuración examinando el contenido del archivo de configuración en ejecución:</w:t>
      </w:r>
    </w:p>
    <w:p w:rsidR="00112B82" w:rsidP="00112B82" w:rsidRDefault="00112B82" w14:paraId="6D9815FA" w14:textId="77777777">
      <w:pPr>
        <w:pStyle w:val="CMD"/>
        <w:rPr>
          <w:b/>
        </w:rPr>
      </w:pPr>
      <w:r>
        <w:t>S1#</w:t>
      </w:r>
      <w:r w:rsidRPr="00496AD5">
        <w:rPr>
          <w:b/>
        </w:rPr>
        <w:t xml:space="preserve"> show running-config</w:t>
      </w:r>
    </w:p>
    <w:p w:rsidR="00112B82" w:rsidP="00112B82" w:rsidRDefault="00112B82" w14:paraId="7E900284" w14:textId="77777777">
      <w:pPr>
        <w:pStyle w:val="BodyTextL50"/>
      </w:pPr>
      <w:r>
        <w:t>Tenga en cuenta que la consola y las contraseñas de activación están en texto plano. Esto podría suponer un riesgo para la seguridad si alguien está mirando por encima de su hombro u obtiene acceso a los archivos de configuración almacenados en una ubicación de copia de seguridad.</w:t>
      </w:r>
    </w:p>
    <w:p w:rsidRPr="00257808" w:rsidR="00112B82" w:rsidP="00112B82" w:rsidRDefault="00112B82" w14:paraId="75BD74F7" w14:textId="77777777">
      <w:pPr>
        <w:pStyle w:val="Ttulo3"/>
      </w:pPr>
      <w:r>
        <w:t>Configure una contraseña encriptada para proporcionar un acceso seguro al modo privilegiado.</w:t>
      </w:r>
    </w:p>
    <w:p w:rsidR="00112B82" w:rsidP="00112B82" w:rsidRDefault="00112B82" w14:paraId="003D210B" w14:textId="77777777">
      <w:pPr>
        <w:pStyle w:val="BodyTextL25"/>
      </w:pPr>
      <w:r>
        <w:t xml:space="preserve">La </w:t>
      </w:r>
      <w:r>
        <w:rPr>
          <w:b/>
        </w:rPr>
        <w:t>contraseña de enable</w:t>
      </w:r>
      <w:r>
        <w:t xml:space="preserve"> se debe reemplazar por una nueva contraseña secreta encriptada mediante el comando </w:t>
      </w:r>
      <w:r>
        <w:rPr>
          <w:b/>
        </w:rPr>
        <w:t>enable secret</w:t>
      </w:r>
      <w:r>
        <w:t xml:space="preserve">. Configure la contraseña de enable secret como </w:t>
      </w:r>
      <w:r w:rsidRPr="009B588E">
        <w:rPr>
          <w:b/>
        </w:rPr>
        <w:t>itsasecret</w:t>
      </w:r>
      <w:r>
        <w:t>.</w:t>
      </w:r>
    </w:p>
    <w:p w:rsidR="00112B82" w:rsidP="00112B82" w:rsidRDefault="00112B82" w14:paraId="44295978" w14:textId="77777777">
      <w:pPr>
        <w:pStyle w:val="CMD"/>
      </w:pPr>
      <w:r>
        <w:t xml:space="preserve">S1# </w:t>
      </w:r>
      <w:r w:rsidRPr="00F517F7">
        <w:rPr>
          <w:b/>
        </w:rPr>
        <w:t>config t</w:t>
      </w:r>
    </w:p>
    <w:p w:rsidRPr="00FA39C4" w:rsidR="00112B82" w:rsidP="00112B82" w:rsidRDefault="00112B82" w14:paraId="015A2C76" w14:textId="77777777">
      <w:pPr>
        <w:pStyle w:val="CMD"/>
      </w:pPr>
      <w:r w:rsidRPr="00FA39C4">
        <w:t xml:space="preserve">S1(config)# </w:t>
      </w:r>
      <w:r w:rsidRPr="00FA39C4">
        <w:rPr>
          <w:b/>
        </w:rPr>
        <w:t>enable secret itsasecret</w:t>
      </w:r>
    </w:p>
    <w:p w:rsidRPr="00FA39C4" w:rsidR="00112B82" w:rsidP="00112B82" w:rsidRDefault="00112B82" w14:paraId="7B6860E3" w14:textId="77777777">
      <w:pPr>
        <w:pStyle w:val="CMD"/>
        <w:rPr>
          <w:b/>
        </w:rPr>
      </w:pPr>
      <w:r w:rsidRPr="00FA39C4">
        <w:t xml:space="preserve">S1(config)# </w:t>
      </w:r>
      <w:r w:rsidRPr="00FA39C4">
        <w:rPr>
          <w:b/>
        </w:rPr>
        <w:t>exit</w:t>
      </w:r>
    </w:p>
    <w:p w:rsidR="00112B82" w:rsidP="00112B82" w:rsidRDefault="00112B82" w14:paraId="6E59E33E" w14:textId="77777777">
      <w:pPr>
        <w:pStyle w:val="CMD"/>
      </w:pPr>
      <w:r>
        <w:t>S1#</w:t>
      </w:r>
    </w:p>
    <w:p w:rsidRPr="002E2995" w:rsidR="00112B82" w:rsidP="00112B82" w:rsidRDefault="00112B82" w14:paraId="096FB3CB" w14:textId="77777777">
      <w:pPr>
        <w:pStyle w:val="BodyTextL25"/>
      </w:pPr>
      <w:r>
        <w:rPr>
          <w:b/>
        </w:rPr>
        <w:lastRenderedPageBreak/>
        <w:t>Nota</w:t>
      </w:r>
      <w:r w:rsidRPr="00CA08E4">
        <w:t>: La contraseña de</w:t>
      </w:r>
      <w:r>
        <w:rPr>
          <w:b/>
        </w:rPr>
        <w:t>enable secret</w:t>
      </w:r>
      <w:r>
        <w:t xml:space="preserve"> sobrescribe la contraseña de </w:t>
      </w:r>
      <w:r>
        <w:rPr>
          <w:b/>
        </w:rPr>
        <w:t>enable</w:t>
      </w:r>
      <w:r>
        <w:t xml:space="preserve"> password. Si ambos están configurados en el conmutador, debe ingresar la contraseña </w:t>
      </w:r>
      <w:r>
        <w:rPr>
          <w:b/>
        </w:rPr>
        <w:t>enable secret</w:t>
      </w:r>
      <w:r>
        <w:t xml:space="preserve"> para ingresar al modo EXEC privilegiado.</w:t>
      </w:r>
    </w:p>
    <w:p w:rsidRPr="00257808" w:rsidR="00112B82" w:rsidP="00112B82" w:rsidRDefault="00112B82" w14:paraId="1D512660" w14:textId="77777777">
      <w:pPr>
        <w:pStyle w:val="Ttulo3"/>
      </w:pPr>
      <w:r>
        <w:t>Verifique si la contraseña de enable secret se agregó al archivo de configuración.</w:t>
      </w:r>
    </w:p>
    <w:p w:rsidRPr="00257808" w:rsidR="00112B82" w:rsidP="00112B82" w:rsidRDefault="00112B82" w14:paraId="4D39EA1F" w14:textId="77777777">
      <w:pPr>
        <w:pStyle w:val="SubStepAlpha"/>
        <w:numPr>
          <w:ilvl w:val="3"/>
          <w:numId w:val="0"/>
        </w:numPr>
        <w:tabs>
          <w:tab w:val="num" w:pos="720"/>
        </w:tabs>
        <w:ind w:left="720" w:hanging="360"/>
      </w:pPr>
      <w:r>
        <w:t>Introduzca el comando show running-config nuevamente para verificar si la nueva contraseña de enable secret está configurada.</w:t>
      </w:r>
    </w:p>
    <w:p w:rsidRPr="00FA39C4" w:rsidR="00112B82" w:rsidP="00112B82" w:rsidRDefault="00112B82" w14:paraId="41D77869" w14:textId="77777777">
      <w:pPr>
        <w:pStyle w:val="BodyTextL50"/>
        <w:rPr>
          <w:lang w:val="en-US"/>
        </w:rPr>
      </w:pPr>
      <w:r w:rsidRPr="00FA39C4">
        <w:rPr>
          <w:b/>
          <w:lang w:val="en-US"/>
        </w:rPr>
        <w:t>Nota</w:t>
      </w:r>
      <w:r w:rsidRPr="00FA39C4">
        <w:rPr>
          <w:lang w:val="en-US"/>
        </w:rPr>
        <w:t xml:space="preserve">: Puede abreviar </w:t>
      </w:r>
      <w:r w:rsidRPr="00FA39C4">
        <w:rPr>
          <w:b/>
          <w:lang w:val="en-US"/>
        </w:rPr>
        <w:t xml:space="preserve">show running-config </w:t>
      </w:r>
      <w:r w:rsidRPr="00FA39C4">
        <w:rPr>
          <w:lang w:val="en-US"/>
        </w:rPr>
        <w:t xml:space="preserve">como </w:t>
      </w:r>
    </w:p>
    <w:p w:rsidRPr="00FA39C4" w:rsidR="00112B82" w:rsidP="00112B82" w:rsidRDefault="00112B82" w14:paraId="02332320" w14:textId="77777777">
      <w:pPr>
        <w:pStyle w:val="CMD"/>
        <w:rPr>
          <w:b/>
          <w:lang w:val="en-US"/>
        </w:rPr>
      </w:pPr>
      <w:r w:rsidRPr="00FA39C4">
        <w:rPr>
          <w:lang w:val="en-US"/>
        </w:rPr>
        <w:t xml:space="preserve">S1# </w:t>
      </w:r>
      <w:r w:rsidRPr="00FA39C4">
        <w:rPr>
          <w:b/>
          <w:lang w:val="en-US"/>
        </w:rPr>
        <w:t>show run</w:t>
      </w:r>
    </w:p>
    <w:p w:rsidR="00112B82" w:rsidP="00112B82" w:rsidRDefault="00112B82" w14:paraId="7ED720F8" w14:textId="77777777">
      <w:pPr>
        <w:pStyle w:val="Ttulo4"/>
      </w:pPr>
      <w:r>
        <w:t>Preguntas:</w:t>
      </w:r>
    </w:p>
    <w:p w:rsidRPr="00257808" w:rsidR="00E0433B" w:rsidP="6B273F09" w:rsidRDefault="00E0433B" w14:paraId="3594AB33" w14:textId="7623A18C">
      <w:pPr>
        <w:pStyle w:val="SubStepAlpha"/>
        <w:keepNext w:val="1"/>
        <w:numPr>
          <w:numId w:val="0"/>
        </w:numPr>
        <w:tabs>
          <w:tab w:val="num" w:leader="none" w:pos="720"/>
        </w:tabs>
        <w:spacing w:before="0"/>
        <w:ind w:left="720" w:hanging="360"/>
      </w:pPr>
      <w:r w:rsidR="00112B82">
        <w:rPr/>
        <w:t xml:space="preserve">¿Qué se muestra como contraseña de </w:t>
      </w:r>
      <w:proofErr w:type="spellStart"/>
      <w:r w:rsidR="00112B82">
        <w:rPr/>
        <w:t>enable</w:t>
      </w:r>
      <w:proofErr w:type="spellEnd"/>
      <w:r w:rsidR="00112B82">
        <w:rPr/>
        <w:t xml:space="preserve"> </w:t>
      </w:r>
      <w:r w:rsidR="00112B82">
        <w:rPr/>
        <w:t>secret</w:t>
      </w:r>
      <w:r w:rsidR="00112B82">
        <w:rPr/>
        <w:t>?</w:t>
      </w:r>
      <w:r w:rsidR="00722F02">
        <w:rPr/>
        <w:t xml:space="preserve"> </w:t>
      </w:r>
      <w:r w:rsidR="00E0433B">
        <w:rPr/>
        <w:t>Escriba sus respuestas aquí.</w:t>
      </w:r>
    </w:p>
    <w:p w:rsidR="007A5C01" w:rsidP="00112B82" w:rsidRDefault="007A5C01" w14:paraId="23789919" w14:textId="77777777">
      <w:pPr>
        <w:pStyle w:val="SubStepAlpha"/>
        <w:keepNext/>
        <w:numPr>
          <w:ilvl w:val="3"/>
          <w:numId w:val="0"/>
        </w:numPr>
        <w:tabs>
          <w:tab w:val="num" w:pos="720"/>
        </w:tabs>
        <w:ind w:left="720" w:hanging="360"/>
      </w:pPr>
    </w:p>
    <w:p w:rsidR="007A5C01" w:rsidP="00112B82" w:rsidRDefault="007A5C01" w14:paraId="22F5E2E1" w14:textId="5A3ED089">
      <w:pPr>
        <w:pStyle w:val="SubStepAlpha"/>
        <w:keepNext w:val="1"/>
        <w:numPr>
          <w:numId w:val="0"/>
        </w:numPr>
        <w:tabs>
          <w:tab w:val="num" w:pos="720"/>
        </w:tabs>
        <w:ind w:left="720" w:hanging="360"/>
      </w:pPr>
      <w:r w:rsidR="00112B82">
        <w:rPr/>
        <w:t xml:space="preserve">¿Por qué la contraseña de </w:t>
      </w:r>
      <w:proofErr w:type="spellStart"/>
      <w:r w:rsidR="00112B82">
        <w:rPr/>
        <w:t>enable</w:t>
      </w:r>
      <w:proofErr w:type="spellEnd"/>
      <w:r w:rsidR="00112B82">
        <w:rPr/>
        <w:t xml:space="preserve"> </w:t>
      </w:r>
      <w:proofErr w:type="spellStart"/>
      <w:r w:rsidR="00112B82">
        <w:rPr/>
        <w:t>secret</w:t>
      </w:r>
      <w:proofErr w:type="spellEnd"/>
      <w:r w:rsidR="00112B82">
        <w:rPr/>
        <w:t xml:space="preserve"> se ve diferente de lo que se configuró?</w:t>
      </w:r>
      <w:r w:rsidR="007F1645">
        <w:rPr/>
        <w:t xml:space="preserve"> </w:t>
      </w:r>
    </w:p>
    <w:p w:rsidRPr="00257808" w:rsidR="00112B82" w:rsidP="00112B82" w:rsidRDefault="00112B82" w14:paraId="4E0DA67B" w14:textId="77777777">
      <w:pPr>
        <w:pStyle w:val="Ttulo3"/>
      </w:pPr>
      <w:r>
        <w:t>Encripte las contraseñas de consola y de enable.</w:t>
      </w:r>
    </w:p>
    <w:p w:rsidR="00112B82" w:rsidP="00112B82" w:rsidRDefault="00112B82" w14:paraId="7CB8A73A" w14:textId="77777777">
      <w:pPr>
        <w:pStyle w:val="BodyTextL25"/>
      </w:pPr>
      <w:r>
        <w:t xml:space="preserve">Como notó en el Paso 7, la contraseña </w:t>
      </w:r>
      <w:r w:rsidRPr="00990CDD">
        <w:rPr>
          <w:b/>
        </w:rPr>
        <w:t>enable secret</w:t>
      </w:r>
      <w:r>
        <w:t>estaba encriptada, pero las contraseñas</w:t>
      </w:r>
      <w:r w:rsidRPr="00990CDD">
        <w:rPr>
          <w:b/>
        </w:rPr>
        <w:t>enable</w:t>
      </w:r>
      <w:r>
        <w:t xml:space="preserve"> y</w:t>
      </w:r>
      <w:r w:rsidRPr="00990CDD">
        <w:rPr>
          <w:b/>
        </w:rPr>
        <w:t xml:space="preserve"> console</w:t>
      </w:r>
      <w:r>
        <w:t xml:space="preserve"> todavía estaban en texto plano. Ahora encriptaremos estas contraseñas de texto no cifrado con el comando </w:t>
      </w:r>
      <w:r w:rsidRPr="00D225F7">
        <w:rPr>
          <w:b/>
        </w:rPr>
        <w:t>service password-encryption</w:t>
      </w:r>
      <w:r>
        <w:t>.</w:t>
      </w:r>
    </w:p>
    <w:p w:rsidRPr="007A5C01" w:rsidR="00112B82" w:rsidP="00112B82" w:rsidRDefault="00112B82" w14:paraId="52F46783" w14:textId="77777777">
      <w:pPr>
        <w:pStyle w:val="CMD"/>
        <w:rPr>
          <w:lang w:val="en-US"/>
        </w:rPr>
      </w:pPr>
      <w:r w:rsidRPr="007A5C01">
        <w:rPr>
          <w:lang w:val="en-US"/>
        </w:rPr>
        <w:t xml:space="preserve">S1# </w:t>
      </w:r>
      <w:r w:rsidRPr="007A5C01">
        <w:rPr>
          <w:b/>
          <w:lang w:val="en-US"/>
        </w:rPr>
        <w:t>config t</w:t>
      </w:r>
    </w:p>
    <w:p w:rsidRPr="007A5C01" w:rsidR="00112B82" w:rsidP="00112B82" w:rsidRDefault="00112B82" w14:paraId="0533E7C8" w14:textId="77777777">
      <w:pPr>
        <w:pStyle w:val="CMD"/>
        <w:rPr>
          <w:lang w:val="en-US"/>
        </w:rPr>
      </w:pPr>
      <w:r w:rsidRPr="007A5C01">
        <w:rPr>
          <w:lang w:val="en-US"/>
        </w:rPr>
        <w:t xml:space="preserve">S1(config)# </w:t>
      </w:r>
      <w:r w:rsidRPr="007A5C01">
        <w:rPr>
          <w:b/>
          <w:lang w:val="en-US"/>
        </w:rPr>
        <w:t>service password-encryption</w:t>
      </w:r>
    </w:p>
    <w:p w:rsidRPr="00FA39C4" w:rsidR="00112B82" w:rsidP="00112B82" w:rsidRDefault="00112B82" w14:paraId="334F994E" w14:textId="77777777">
      <w:pPr>
        <w:pStyle w:val="CMD"/>
        <w:rPr>
          <w:b/>
          <w:lang w:val="en-US"/>
        </w:rPr>
      </w:pPr>
      <w:r w:rsidRPr="00FA39C4">
        <w:rPr>
          <w:lang w:val="en-US"/>
        </w:rPr>
        <w:t xml:space="preserve">S1(config)# </w:t>
      </w:r>
      <w:r w:rsidRPr="00FA39C4">
        <w:rPr>
          <w:b/>
          <w:lang w:val="en-US"/>
        </w:rPr>
        <w:t>exit</w:t>
      </w:r>
    </w:p>
    <w:p w:rsidR="00E0433B" w:rsidP="00E0433B" w:rsidRDefault="00E0433B" w14:paraId="0FB92147" w14:textId="77777777">
      <w:pPr>
        <w:pStyle w:val="Ttulo4"/>
      </w:pPr>
      <w:r>
        <w:t>Pregunta:</w:t>
      </w:r>
    </w:p>
    <w:p w:rsidR="00E0433B" w:rsidP="001B6891" w:rsidRDefault="00112B82" w14:paraId="6F95C527" w14:textId="0DA4EC92">
      <w:pPr>
        <w:pStyle w:val="BodyTextL25"/>
        <w:spacing w:before="0"/>
      </w:pPr>
      <w:r>
        <w:t>Si configura más contraseñas en el switch, ¿se mostrarán como texto no cifrado o en forma cifrada en el archivo de configuración? Explique.</w:t>
      </w:r>
      <w:r w:rsidR="001B6891">
        <w:t xml:space="preserve"> El comando service password-encryption encripta o cifra todas las contraseñas </w:t>
      </w:r>
      <w:r w:rsidR="003873F8">
        <w:t>actuales y las que estén por venir.</w:t>
      </w:r>
    </w:p>
    <w:p w:rsidRPr="00112B82" w:rsidR="00112B82" w:rsidP="00112B82" w:rsidRDefault="00112B82" w14:paraId="5FB96BC4" w14:textId="77777777">
      <w:pPr>
        <w:pStyle w:val="BodyTextL25"/>
        <w:rPr>
          <w:rStyle w:val="AnswerGray"/>
        </w:rPr>
      </w:pPr>
    </w:p>
    <w:p w:rsidR="00112B82" w:rsidP="00BA66BA" w:rsidRDefault="00112B82" w14:paraId="67682F1E" w14:textId="77777777">
      <w:pPr>
        <w:pStyle w:val="Ttulo2"/>
      </w:pPr>
      <w:r>
        <w:t>Configure un aviso de MOTD</w:t>
      </w:r>
    </w:p>
    <w:p w:rsidRPr="00A40A95" w:rsidR="00A40A95" w:rsidP="00A40A95" w:rsidRDefault="00A40A95" w14:paraId="22E487D6" w14:textId="77777777">
      <w:pPr>
        <w:pStyle w:val="Ttulo3"/>
      </w:pPr>
      <w:r>
        <w:t>Configure un aviso de mensaje del día (MOTD).</w:t>
      </w:r>
    </w:p>
    <w:p w:rsidR="00112B82" w:rsidP="00112B82" w:rsidRDefault="00112B82" w14:paraId="343BF2D6" w14:textId="77777777">
      <w:pPr>
        <w:pStyle w:val="BodyTextL25"/>
      </w:pPr>
      <w:r>
        <w:t>El conjunto de comandos de Cisco IOS incluye una característica que permite configurar los mensajes que cualquier persona puede ver cuando inicia sesión en el switch. Estos mensajes se denominan “mensajes del día” o “avisos de MOTD”. Coloque el texto del mensaje en citas o utilizando un delimitador diferente a cualquier carácter que aparece en la cadena de MOTD.</w:t>
      </w:r>
    </w:p>
    <w:p w:rsidRPr="007A5C01" w:rsidR="00112B82" w:rsidP="00112B82" w:rsidRDefault="00112B82" w14:paraId="7ADFCA44" w14:textId="77777777">
      <w:pPr>
        <w:pStyle w:val="CMD"/>
        <w:rPr>
          <w:lang w:val="en-US"/>
        </w:rPr>
      </w:pPr>
      <w:r w:rsidRPr="007A5C01">
        <w:rPr>
          <w:lang w:val="en-US"/>
        </w:rPr>
        <w:t>S1#</w:t>
      </w:r>
      <w:r w:rsidRPr="007A5C01">
        <w:rPr>
          <w:b/>
          <w:lang w:val="en-US"/>
        </w:rPr>
        <w:t xml:space="preserve"> config t </w:t>
      </w:r>
    </w:p>
    <w:p w:rsidRPr="007A5C01" w:rsidR="00112B82" w:rsidP="00112B82" w:rsidRDefault="00112B82" w14:paraId="765F7A53" w14:textId="77777777">
      <w:pPr>
        <w:pStyle w:val="CMD"/>
        <w:rPr>
          <w:lang w:val="en-US"/>
        </w:rPr>
      </w:pPr>
      <w:r w:rsidRPr="007A5C01">
        <w:rPr>
          <w:lang w:val="en-US"/>
        </w:rPr>
        <w:t>S1(config)#</w:t>
      </w:r>
      <w:r w:rsidRPr="007A5C01">
        <w:rPr>
          <w:b/>
          <w:lang w:val="en-US"/>
        </w:rPr>
        <w:t xml:space="preserve"> banner motd "This is a secure system. Authorized Access Only!</w:t>
      </w:r>
    </w:p>
    <w:p w:rsidRPr="007A5C01" w:rsidR="00112B82" w:rsidP="00112B82" w:rsidRDefault="00112B82" w14:paraId="47E4CA72" w14:textId="77777777">
      <w:pPr>
        <w:pStyle w:val="CMD"/>
        <w:rPr>
          <w:lang w:val="en-US"/>
        </w:rPr>
      </w:pPr>
      <w:r w:rsidRPr="007A5C01">
        <w:rPr>
          <w:lang w:val="en-US"/>
        </w:rPr>
        <w:t>S1(config)#</w:t>
      </w:r>
      <w:r w:rsidRPr="007A5C01">
        <w:rPr>
          <w:b/>
          <w:lang w:val="en-US"/>
        </w:rPr>
        <w:t xml:space="preserve"> exit</w:t>
      </w:r>
    </w:p>
    <w:p w:rsidRPr="007A5C01" w:rsidR="00112B82" w:rsidP="00112B82" w:rsidRDefault="00112B82" w14:paraId="2F3760D7" w14:textId="77777777">
      <w:pPr>
        <w:pStyle w:val="CMD"/>
        <w:rPr>
          <w:lang w:val="en-US"/>
        </w:rPr>
      </w:pPr>
      <w:r w:rsidRPr="007A5C01">
        <w:rPr>
          <w:lang w:val="en-US"/>
        </w:rPr>
        <w:t>%SYS-5-CONFIG_I: Configured from console by console</w:t>
      </w:r>
    </w:p>
    <w:p w:rsidR="00112B82" w:rsidP="00112B82" w:rsidRDefault="00112B82" w14:paraId="7A8AE162" w14:textId="77777777">
      <w:pPr>
        <w:pStyle w:val="CMD"/>
      </w:pPr>
      <w:r>
        <w:t>S1#</w:t>
      </w:r>
    </w:p>
    <w:p w:rsidR="00304391" w:rsidP="00304391" w:rsidRDefault="00304391" w14:paraId="3CF55F2B" w14:textId="77777777">
      <w:pPr>
        <w:pStyle w:val="Ttulo4"/>
      </w:pPr>
      <w:r>
        <w:t>Preguntas:</w:t>
      </w:r>
    </w:p>
    <w:p w:rsidR="00112B82" w:rsidP="009C25DA" w:rsidRDefault="00112B82" w14:paraId="2C50C41F" w14:textId="49A69380">
      <w:pPr>
        <w:pStyle w:val="SubStepAlpha"/>
        <w:numPr>
          <w:numId w:val="0"/>
        </w:numPr>
        <w:spacing w:before="0"/>
        <w:ind w:left="360"/>
      </w:pPr>
      <w:r w:rsidR="00112B82">
        <w:rPr/>
        <w:t>¿Cuándo se muestra este aviso?</w:t>
      </w:r>
      <w:r w:rsidR="00EE112A">
        <w:rPr/>
        <w:t xml:space="preserve"> </w:t>
      </w:r>
    </w:p>
    <w:p w:rsidRPr="00941BAE" w:rsidR="004E1D52" w:rsidP="004E1D52" w:rsidRDefault="004E1D52" w14:paraId="3180A863" w14:textId="77777777">
      <w:pPr>
        <w:pStyle w:val="AnswerLineL25"/>
        <w:rPr>
          <w:shd w:val="clear" w:color="auto" w:fill="BFBFBF"/>
        </w:rPr>
      </w:pPr>
      <w:r>
        <w:t>Escriba sus respuestas aquí.</w:t>
      </w:r>
    </w:p>
    <w:p w:rsidR="007A5C01" w:rsidP="00112B82" w:rsidRDefault="007A5C01" w14:paraId="2FC8B09D" w14:textId="77777777">
      <w:pPr>
        <w:pStyle w:val="SubStepAlpha"/>
        <w:numPr>
          <w:ilvl w:val="0"/>
          <w:numId w:val="0"/>
        </w:numPr>
        <w:ind w:left="360"/>
      </w:pPr>
    </w:p>
    <w:p w:rsidR="007A5C01" w:rsidP="00112B82" w:rsidRDefault="007A5C01" w14:paraId="412C37EC" w14:textId="77777777">
      <w:pPr>
        <w:pStyle w:val="SubStepAlpha"/>
        <w:numPr>
          <w:ilvl w:val="0"/>
          <w:numId w:val="0"/>
        </w:numPr>
        <w:ind w:left="360"/>
      </w:pPr>
    </w:p>
    <w:p w:rsidRPr="007A5C01" w:rsidR="007A5C01" w:rsidP="00B16552" w:rsidRDefault="00112B82" w14:paraId="16D44FC6" w14:textId="480D9576">
      <w:pPr>
        <w:pStyle w:val="SubStepAlpha"/>
        <w:numPr>
          <w:numId w:val="0"/>
        </w:numPr>
        <w:ind w:left="360"/>
      </w:pPr>
      <w:r w:rsidR="00112B82">
        <w:rPr/>
        <w:t>¿Por qué todos los switches deben tener un aviso de MOTD?</w:t>
      </w:r>
    </w:p>
    <w:p w:rsidR="00112B82" w:rsidP="004E1D52" w:rsidRDefault="00112B82" w14:paraId="6A052C67" w14:textId="77777777">
      <w:pPr>
        <w:pStyle w:val="Ttulo2"/>
        <w:rPr/>
      </w:pPr>
      <w:r w:rsidR="00112B82">
        <w:rPr/>
        <w:t>Guarde y verifique archivos de configuración en NVRAM</w:t>
      </w:r>
    </w:p>
    <w:p w:rsidRPr="00A40A95" w:rsidR="00A40A95" w:rsidP="00A40A95" w:rsidRDefault="00A40A95" w14:paraId="63856493" w14:textId="77777777">
      <w:pPr>
        <w:pStyle w:val="Ttulo3"/>
      </w:pPr>
      <w:r>
        <w:t>Verifique que la configuración sea precisa mediante el comando show run.</w:t>
      </w:r>
    </w:p>
    <w:p w:rsidRPr="009F403D" w:rsidR="00112B82" w:rsidP="00112B82" w:rsidRDefault="00112B82" w14:paraId="0F705098" w14:textId="77777777">
      <w:pPr>
        <w:pStyle w:val="BodyTextL25"/>
      </w:pPr>
      <w:r>
        <w:t>Guarde el archivo de configuración. Usted ha completado la configuración básica del switch. Ahora haga una copia de seguridad del archivo de configuración en ejecución a NVRAM para garantizar que los cambios que se han realizado no se pierdan si el sistema se reinicia o se apaga.</w:t>
      </w:r>
    </w:p>
    <w:p w:rsidRPr="007A5C01" w:rsidR="00112B82" w:rsidP="00112B82" w:rsidRDefault="00112B82" w14:paraId="62D08DFD" w14:textId="77777777">
      <w:pPr>
        <w:pStyle w:val="CMD"/>
        <w:rPr>
          <w:lang w:val="en-US"/>
        </w:rPr>
      </w:pPr>
      <w:r w:rsidRPr="007A5C01">
        <w:rPr>
          <w:lang w:val="en-US"/>
        </w:rPr>
        <w:t>S1#</w:t>
      </w:r>
      <w:r w:rsidRPr="007A5C01">
        <w:rPr>
          <w:b/>
          <w:lang w:val="en-US"/>
        </w:rPr>
        <w:t xml:space="preserve"> copy running-config startup-config</w:t>
      </w:r>
    </w:p>
    <w:p w:rsidRPr="007A5C01" w:rsidR="00112B82" w:rsidP="00112B82" w:rsidRDefault="00112B82" w14:paraId="75E41AA5" w14:textId="77777777">
      <w:pPr>
        <w:pStyle w:val="CMD"/>
        <w:rPr>
          <w:lang w:val="en-US"/>
        </w:rPr>
      </w:pPr>
      <w:r w:rsidRPr="007A5C01">
        <w:rPr>
          <w:lang w:val="en-US"/>
        </w:rPr>
        <w:t>Destination filename [startup-config]?</w:t>
      </w:r>
      <w:r w:rsidRPr="007A5C01">
        <w:rPr>
          <w:b/>
          <w:lang w:val="en-US"/>
        </w:rPr>
        <w:t xml:space="preserve">[Enter] </w:t>
      </w:r>
    </w:p>
    <w:p w:rsidRPr="00FA39C4" w:rsidR="00112B82" w:rsidP="00112B82" w:rsidRDefault="00112B82" w14:paraId="4ADF0FD2" w14:textId="77777777">
      <w:pPr>
        <w:pStyle w:val="CMD"/>
        <w:rPr>
          <w:lang w:val="en-US"/>
        </w:rPr>
      </w:pPr>
      <w:r w:rsidRPr="00FA39C4">
        <w:rPr>
          <w:lang w:val="en-US"/>
        </w:rPr>
        <w:t xml:space="preserve">Building configuration... </w:t>
      </w:r>
    </w:p>
    <w:p w:rsidR="00112B82" w:rsidP="00112B82" w:rsidRDefault="00304391" w14:paraId="6A6ECA12" w14:textId="77777777">
      <w:pPr>
        <w:pStyle w:val="CMD"/>
      </w:pPr>
      <w:r>
        <w:t>[OK]</w:t>
      </w:r>
    </w:p>
    <w:p w:rsidR="00304391" w:rsidP="00304391" w:rsidRDefault="00304391" w14:paraId="374B0C20" w14:textId="77777777">
      <w:pPr>
        <w:pStyle w:val="ConfigWindow"/>
      </w:pPr>
      <w:r>
        <w:t>Cierre la ventana de configuración para S1</w:t>
      </w:r>
    </w:p>
    <w:p w:rsidR="00A40A95" w:rsidP="00A40A95" w:rsidRDefault="00A40A95" w14:paraId="551CFD91" w14:textId="77777777">
      <w:pPr>
        <w:pStyle w:val="Ttulo4"/>
      </w:pPr>
      <w:r>
        <w:t>Preguntas:</w:t>
      </w:r>
    </w:p>
    <w:p w:rsidR="00112B82" w:rsidP="009C25DA" w:rsidRDefault="00112B82" w14:paraId="54388AA0" w14:textId="5B8058F1">
      <w:pPr>
        <w:pStyle w:val="BodyTextL25"/>
        <w:spacing w:before="0"/>
      </w:pPr>
      <w:r w:rsidR="00112B82">
        <w:rPr/>
        <w:t xml:space="preserve">¿Cuál es la versión abreviada más corta del comando </w:t>
      </w:r>
      <w:proofErr w:type="spellStart"/>
      <w:r w:rsidRPr="6B273F09" w:rsidR="00112B82">
        <w:rPr>
          <w:b w:val="1"/>
          <w:bCs w:val="1"/>
        </w:rPr>
        <w:t>copy</w:t>
      </w:r>
      <w:proofErr w:type="spellEnd"/>
      <w:r w:rsidRPr="6B273F09" w:rsidR="00112B82">
        <w:rPr>
          <w:b w:val="1"/>
          <w:bCs w:val="1"/>
        </w:rPr>
        <w:t xml:space="preserve"> running-</w:t>
      </w:r>
      <w:proofErr w:type="spellStart"/>
      <w:r w:rsidRPr="6B273F09" w:rsidR="00112B82">
        <w:rPr>
          <w:b w:val="1"/>
          <w:bCs w:val="1"/>
        </w:rPr>
        <w:t>config</w:t>
      </w:r>
      <w:proofErr w:type="spellEnd"/>
      <w:r w:rsidRPr="6B273F09" w:rsidR="00112B82">
        <w:rPr>
          <w:b w:val="1"/>
          <w:bCs w:val="1"/>
        </w:rPr>
        <w:t xml:space="preserve"> startup-config</w:t>
      </w:r>
      <w:r w:rsidR="00112B82">
        <w:rPr/>
        <w:t>?</w:t>
      </w:r>
    </w:p>
    <w:p w:rsidR="004E1D52" w:rsidP="004E1D52" w:rsidRDefault="004E1D52" w14:paraId="182B0BFF" w14:textId="77777777">
      <w:pPr>
        <w:pStyle w:val="AnswerLineL25"/>
      </w:pPr>
      <w:r>
        <w:t>Escriba sus respuestas aquí.</w:t>
      </w:r>
    </w:p>
    <w:p w:rsidRPr="00304391" w:rsidR="00112B82" w:rsidP="00112B82" w:rsidRDefault="00112B82" w14:paraId="4677F061" w14:textId="77777777">
      <w:pPr>
        <w:pStyle w:val="BodyTextL25"/>
        <w:rPr>
          <w:rStyle w:val="AnswerGray"/>
        </w:rPr>
      </w:pPr>
    </w:p>
    <w:p w:rsidR="00112B82" w:rsidP="00112B82" w:rsidRDefault="00112B82" w14:paraId="024DA2AB" w14:textId="77777777">
      <w:pPr>
        <w:pStyle w:val="SubStepAlpha"/>
        <w:numPr>
          <w:ilvl w:val="3"/>
          <w:numId w:val="0"/>
        </w:numPr>
        <w:tabs>
          <w:tab w:val="num" w:pos="720"/>
        </w:tabs>
        <w:ind w:left="720" w:hanging="360"/>
      </w:pPr>
      <w:r>
        <w:t>Examine el archivo de configuración de inicio.</w:t>
      </w:r>
    </w:p>
    <w:p w:rsidR="00112B82" w:rsidP="00112B82" w:rsidRDefault="00112B82" w14:paraId="77661D09" w14:textId="7CC2BB2C">
      <w:pPr>
        <w:pStyle w:val="BodyTextL25"/>
      </w:pPr>
      <w:r w:rsidR="00112B82">
        <w:rPr/>
        <w:t>¿Qué comando muestra el contenido de la NVRAM?</w:t>
      </w:r>
    </w:p>
    <w:p w:rsidRPr="005E7DFB" w:rsidR="007A5C01" w:rsidP="005E7DFB" w:rsidRDefault="004E1D52" w14:paraId="6A77E312" w14:textId="34D37BCB">
      <w:pPr>
        <w:pStyle w:val="AnswerLineL25"/>
        <w:rPr>
          <w:rStyle w:val="AnswerGray"/>
          <w:b/>
          <w:shd w:val="clear" w:color="auto" w:fill="auto"/>
        </w:rPr>
      </w:pPr>
      <w:r>
        <w:t>Escriba sus respuestas aquí</w:t>
      </w:r>
    </w:p>
    <w:p w:rsidR="00112B82" w:rsidP="00112B82" w:rsidRDefault="00112B82" w14:paraId="144F277F" w14:textId="75FA252C">
      <w:pPr>
        <w:pStyle w:val="BodyTextL25"/>
      </w:pPr>
      <w:r w:rsidR="00112B82">
        <w:rPr/>
        <w:t>¿Todos los cambios realizados están grabados en el archivo?</w:t>
      </w:r>
      <w:r w:rsidR="005E7DFB">
        <w:rPr/>
        <w:t xml:space="preserve"> </w:t>
      </w:r>
    </w:p>
    <w:p w:rsidR="004E1D52" w:rsidP="004E1D52" w:rsidRDefault="004E1D52" w14:paraId="3BAAF393" w14:textId="77777777">
      <w:pPr>
        <w:pStyle w:val="AnswerLineL25"/>
      </w:pPr>
      <w:r>
        <w:t>Escriba sus respuestas aquí.</w:t>
      </w:r>
    </w:p>
    <w:p w:rsidRPr="007D770D" w:rsidR="007A5C01" w:rsidP="00112B82" w:rsidRDefault="007A5C01" w14:paraId="284F3056" w14:textId="77777777">
      <w:pPr>
        <w:pStyle w:val="BodyTextL25"/>
      </w:pPr>
    </w:p>
    <w:p w:rsidR="00112B82" w:rsidP="004E1D52" w:rsidRDefault="00112B82" w14:paraId="00FE163B" w14:textId="77777777">
      <w:pPr>
        <w:pStyle w:val="Ttulo2"/>
      </w:pPr>
      <w:r>
        <w:t>Configurar S2</w:t>
      </w:r>
    </w:p>
    <w:p w:rsidR="00112B82" w:rsidP="00112B82" w:rsidRDefault="00112B82" w14:paraId="2EA797BF" w14:textId="77777777">
      <w:pPr>
        <w:pStyle w:val="BodyTextL25"/>
      </w:pPr>
      <w:r>
        <w:t xml:space="preserve">Ha completado la configuración en S1. Ahora configurará el S2. Si no recuerda los comandos, consulte las partes 1 a 4 para obtener ayuda. </w:t>
      </w:r>
    </w:p>
    <w:p w:rsidR="00304391" w:rsidP="00304391" w:rsidRDefault="00112B82" w14:paraId="6E754AB5" w14:textId="77777777">
      <w:pPr>
        <w:pStyle w:val="BodyTextL25Bold"/>
      </w:pPr>
      <w:r>
        <w:t>Configure el S2 con los siguientes parámetros:</w:t>
      </w:r>
    </w:p>
    <w:p w:rsidR="00F60A60" w:rsidP="00F60A60" w:rsidRDefault="00F60A60" w14:paraId="24C002AC" w14:textId="77777777">
      <w:pPr>
        <w:pStyle w:val="ConfigWindow"/>
      </w:pPr>
      <w:r>
        <w:t>Abra la ventana de configuración para S2</w:t>
      </w:r>
    </w:p>
    <w:p w:rsidR="00112B82" w:rsidP="007A60AF" w:rsidRDefault="00112B82" w14:paraId="7533348E" w14:textId="77777777">
      <w:pPr>
        <w:pStyle w:val="SubStepAlpha"/>
        <w:spacing w:before="0"/>
      </w:pPr>
      <w:r>
        <w:t xml:space="preserve">Device name: </w:t>
      </w:r>
      <w:r w:rsidRPr="00C5444A">
        <w:rPr>
          <w:b/>
        </w:rPr>
        <w:t>S2</w:t>
      </w:r>
    </w:p>
    <w:p w:rsidR="00112B82" w:rsidP="00A40A95" w:rsidRDefault="00112B82" w14:paraId="48743501" w14:textId="77777777">
      <w:pPr>
        <w:pStyle w:val="SubStepAlpha"/>
      </w:pPr>
      <w:r>
        <w:t xml:space="preserve">Proteja el acceso a la consola con la contraseña </w:t>
      </w:r>
      <w:r w:rsidRPr="00C5444A">
        <w:rPr>
          <w:b/>
        </w:rPr>
        <w:t>letmein</w:t>
      </w:r>
      <w:r>
        <w:t>.</w:t>
      </w:r>
    </w:p>
    <w:p w:rsidR="00112B82" w:rsidP="00A40A95" w:rsidRDefault="00112B82" w14:paraId="2D22464D" w14:textId="77777777">
      <w:pPr>
        <w:pStyle w:val="SubStepAlpha"/>
      </w:pPr>
      <w:r>
        <w:t>Configure enable password como</w:t>
      </w:r>
      <w:r w:rsidRPr="00C5444A">
        <w:rPr>
          <w:b/>
        </w:rPr>
        <w:t>c1$c0</w:t>
      </w:r>
      <w:r>
        <w:t xml:space="preserve"> y una contraseña enable secret como </w:t>
      </w:r>
      <w:r>
        <w:rPr>
          <w:b/>
        </w:rPr>
        <w:t>itsasecret</w:t>
      </w:r>
      <w:r>
        <w:t>.</w:t>
      </w:r>
    </w:p>
    <w:p w:rsidR="00112B82" w:rsidP="00A40A95" w:rsidRDefault="00112B82" w14:paraId="16EFB0C5" w14:textId="77777777">
      <w:pPr>
        <w:pStyle w:val="SubStepAlpha"/>
      </w:pPr>
      <w:r>
        <w:t>Configure un mensaje apropiado para aquellos que inician sesión en el switch.</w:t>
      </w:r>
    </w:p>
    <w:p w:rsidR="00112B82" w:rsidP="00A40A95" w:rsidRDefault="00112B82" w14:paraId="045D4345" w14:textId="77777777">
      <w:pPr>
        <w:pStyle w:val="SubStepAlpha"/>
      </w:pPr>
      <w:r>
        <w:t>Encripte todas las contraseñas de texto no cifrado.</w:t>
      </w:r>
    </w:p>
    <w:p w:rsidR="00112B82" w:rsidP="00A40A95" w:rsidRDefault="00112B82" w14:paraId="08EA6F68" w14:textId="77777777">
      <w:pPr>
        <w:pStyle w:val="SubStepAlpha"/>
      </w:pPr>
      <w:r>
        <w:t>Asegúrese de que la configuración sea correcta.</w:t>
      </w:r>
    </w:p>
    <w:p w:rsidR="007A5C01" w:rsidP="002078A8" w:rsidRDefault="00112B82" w14:paraId="24C0AB3F" w14:textId="77777777">
      <w:pPr>
        <w:pStyle w:val="SubStepAlpha"/>
      </w:pPr>
      <w:r>
        <w:t>Guarde el archivo de configuración para evitar perderlo si el switch se apaga.</w:t>
      </w:r>
    </w:p>
    <w:p w:rsidR="00F60A60" w:rsidP="002078A8" w:rsidRDefault="00F60A60" w14:paraId="0E7647C9" w14:textId="77777777">
      <w:pPr>
        <w:pStyle w:val="SubStepAlpha"/>
      </w:pPr>
      <w:r>
        <w:t>Cierre la ventana de configuración para S2</w:t>
      </w:r>
    </w:p>
    <w:p w:rsidRPr="00304391" w:rsidR="00304391" w:rsidP="00304391" w:rsidRDefault="00304391" w14:paraId="6AACB0D3" w14:textId="77777777">
      <w:pPr>
        <w:pStyle w:val="ConfigWindow"/>
      </w:pPr>
      <w:r>
        <w:t>Fin del documento</w:t>
      </w:r>
    </w:p>
    <w:sectPr w:rsidRPr="00304391" w:rsidR="00304391" w:rsidSect="00631616">
      <w:headerReference w:type="default" r:id="rId11"/>
      <w:footerReference w:type="default" r:id="rId12"/>
      <w:headerReference w:type="first" r:id="rId13"/>
      <w:footerReference w:type="first" r:id="rId14"/>
      <w:pgSz w:w="12240" w:h="15840" w:orient="portrait" w:code="1"/>
      <w:pgMar w:top="1526" w:right="1080" w:bottom="1224"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7C00" w:rsidP="00710659" w:rsidRDefault="008C7C00" w14:paraId="34E6B5F1" w14:textId="77777777">
      <w:pPr>
        <w:spacing w:after="0" w:line="240" w:lineRule="auto"/>
      </w:pPr>
      <w:r>
        <w:separator/>
      </w:r>
    </w:p>
    <w:p w:rsidR="008C7C00" w:rsidRDefault="008C7C00" w14:paraId="11DEB971" w14:textId="77777777"/>
  </w:endnote>
  <w:endnote w:type="continuationSeparator" w:id="0">
    <w:p w:rsidR="008C7C00" w:rsidP="00710659" w:rsidRDefault="008C7C00" w14:paraId="5A4AF1DC" w14:textId="77777777">
      <w:pPr>
        <w:spacing w:after="0" w:line="240" w:lineRule="auto"/>
      </w:pPr>
      <w:r>
        <w:continuationSeparator/>
      </w:r>
    </w:p>
    <w:p w:rsidR="008C7C00" w:rsidRDefault="008C7C00" w14:paraId="082D586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82B63" w:rsidR="00926CB2" w:rsidP="00E859E3" w:rsidRDefault="008E00D5" w14:paraId="01645DBD" w14:textId="789E92BE">
    <w:pPr>
      <w:pStyle w:val="Piedepgina"/>
      <w:rPr>
        <w:szCs w:val="16"/>
      </w:rPr>
    </w:pPr>
    <w:r w:rsidRPr="00B31F19">
      <w:rPr>
        <w:rFonts w:ascii="Symbol" w:hAnsi="Symbol" w:eastAsia="Symbol" w:cs="Symbol"/>
      </w:rPr>
      <w:t>ã</w:t>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2015</w:t>
        </w:r>
      </w:sdtContent>
    </w:sdt>
    <w:r>
      <w:t xml:space="preserve"> - </w:t>
    </w:r>
    <w:r>
      <w:fldChar w:fldCharType="begin"/>
    </w:r>
    <w:r>
      <w:instrText xml:space="preserve"> SAVEDATE  \@ "yyyy"  \* MERGEFORMAT </w:instrText>
    </w:r>
    <w:r>
      <w:fldChar w:fldCharType="separate"/>
    </w:r>
    <w:r w:rsidR="00FA39C4">
      <w:rPr>
        <w:noProof/>
      </w:rPr>
      <w:t>2020</w:t>
    </w:r>
    <w:r>
      <w:fldChar w:fldCharType="end"/>
    </w:r>
    <w:r>
      <w:t xml:space="preserve"> Cisco y/o sus filiales. Todos los derechos reservados. Información pública de Cisco </w:t>
    </w:r>
    <w:r>
      <w:tab/>
    </w:r>
    <w:r>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7A60AF">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7A60AF">
      <w:rPr>
        <w:b/>
        <w:szCs w:val="16"/>
      </w:rPr>
      <w:t>5</w:t>
    </w:r>
    <w:r w:rsidRPr="0090659A">
      <w:rPr>
        <w:b/>
        <w:szCs w:val="16"/>
      </w:rPr>
      <w:fldChar w:fldCharType="end"/>
    </w:r>
    <w:r w:rsidR="00882B63">
      <w:tab/>
    </w:r>
    <w:r w:rsidRPr="0046747B" w:rsidR="00882B63">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82B63" w:rsidR="00882B63" w:rsidP="00E859E3" w:rsidRDefault="00882B63" w14:paraId="1F6B5233" w14:textId="6472406B">
    <w:pPr>
      <w:pStyle w:val="Piedepgina"/>
      <w:rPr>
        <w:szCs w:val="16"/>
      </w:rPr>
    </w:pPr>
    <w:r w:rsidRPr="00B31F19">
      <w:rPr>
        <w:rFonts w:ascii="Symbol" w:hAnsi="Symbol" w:eastAsia="Symbol" w:cs="Symbol"/>
      </w:rPr>
      <w:t>ã</w:t>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2015</w:t>
        </w:r>
      </w:sdtContent>
    </w:sdt>
    <w:r>
      <w:t xml:space="preserve"> - </w:t>
    </w:r>
    <w:r w:rsidR="007E6402">
      <w:fldChar w:fldCharType="begin"/>
    </w:r>
    <w:r w:rsidR="007E6402">
      <w:instrText xml:space="preserve"> SAVEDATE  \@ "yyyy"  \* MERGEFORMAT </w:instrText>
    </w:r>
    <w:r w:rsidR="007E6402">
      <w:fldChar w:fldCharType="separate"/>
    </w:r>
    <w:r w:rsidR="00FA39C4">
      <w:rPr>
        <w:noProof/>
      </w:rPr>
      <w:t>2020</w:t>
    </w:r>
    <w:r w:rsidR="007E6402">
      <w:fldChar w:fldCharType="end"/>
    </w:r>
    <w:r>
      <w:t xml:space="preserve"> Cisco y/o sus filiales. Todos los derechos reservados. Información pública de Cisco </w:t>
    </w:r>
    <w:r>
      <w:tab/>
    </w:r>
    <w:r>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7A60AF">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7A60AF">
      <w:rPr>
        <w:b/>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7C00" w:rsidP="00710659" w:rsidRDefault="008C7C00" w14:paraId="529D6CB1" w14:textId="77777777">
      <w:pPr>
        <w:spacing w:after="0" w:line="240" w:lineRule="auto"/>
      </w:pPr>
      <w:r>
        <w:separator/>
      </w:r>
    </w:p>
    <w:p w:rsidR="008C7C00" w:rsidRDefault="008C7C00" w14:paraId="7C5FB4B7" w14:textId="77777777"/>
  </w:footnote>
  <w:footnote w:type="continuationSeparator" w:id="0">
    <w:p w:rsidR="008C7C00" w:rsidP="00710659" w:rsidRDefault="008C7C00" w14:paraId="1040656E" w14:textId="77777777">
      <w:pPr>
        <w:spacing w:after="0" w:line="240" w:lineRule="auto"/>
      </w:pPr>
      <w:r>
        <w:continuationSeparator/>
      </w:r>
    </w:p>
    <w:p w:rsidR="008C7C00" w:rsidRDefault="008C7C00" w14:paraId="117FEAA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argo"/>
      <w:tag w:val=""/>
      <w:id w:val="-1711953976"/>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P="008402F2" w:rsidRDefault="00723948" w14:paraId="1DDC1A7E" w14:textId="77777777">
        <w:pPr>
          <w:pStyle w:val="PageHead"/>
        </w:pPr>
        <w:r>
          <w:t>Packet Tracer - Configure ajustes iniciales del interruptor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26CB2" w:rsidP="006C3FCF" w:rsidRDefault="00882B63" w14:paraId="2333A4D0" w14:textId="77777777">
    <w:pPr>
      <w:ind w:left="-288"/>
    </w:pPr>
    <w:r>
      <w:rPr>
        <w:noProof/>
      </w:rPr>
      <w:drawing>
        <wp:inline distT="0" distB="0" distL="0" distR="0" wp14:anchorId="0CF765E6" wp14:editId="0A0CD1E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3D58D69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00795D"/>
    <w:multiLevelType w:val="multilevel"/>
    <w:tmpl w:val="C556EFCC"/>
    <w:lvl w:ilvl="0">
      <w:start w:val="1"/>
      <w:numFmt w:val="decimal"/>
      <w:suff w:val="space"/>
      <w:lvlText w:val="Parte %1:"/>
      <w:lvlJc w:val="left"/>
      <w:pPr>
        <w:ind w:left="0" w:firstLine="0"/>
      </w:pPr>
      <w:rPr>
        <w:rFonts w:hint="default"/>
      </w:rPr>
    </w:lvl>
    <w:lvl w:ilvl="1">
      <w:start w:val="1"/>
      <w:numFmt w:val="decimal"/>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0"/>
  </w:num>
  <w:num w:numId="10">
    <w:abstractNumId w:val="7"/>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num>
  <w:num w:numId="12">
    <w:abstractNumId w:val="7"/>
    <w:lvlOverride w:ilvl="0"/>
  </w:num>
  <w:num w:numId="13">
    <w:abstractNumId w:val="6"/>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9"/>
  <w:attachedTemplate r:id="rId1"/>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948"/>
    <w:rsid w:val="00001BDF"/>
    <w:rsid w:val="0000380F"/>
    <w:rsid w:val="00004175"/>
    <w:rsid w:val="000059C9"/>
    <w:rsid w:val="00012B0E"/>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4CFE"/>
    <w:rsid w:val="00075EA9"/>
    <w:rsid w:val="000769CF"/>
    <w:rsid w:val="000815D8"/>
    <w:rsid w:val="00084C99"/>
    <w:rsid w:val="00085CC6"/>
    <w:rsid w:val="00086C30"/>
    <w:rsid w:val="00090C07"/>
    <w:rsid w:val="0009147A"/>
    <w:rsid w:val="00091E8D"/>
    <w:rsid w:val="0009378D"/>
    <w:rsid w:val="00097163"/>
    <w:rsid w:val="000A22C8"/>
    <w:rsid w:val="000B2344"/>
    <w:rsid w:val="000B7DE5"/>
    <w:rsid w:val="000C2118"/>
    <w:rsid w:val="000C3D63"/>
    <w:rsid w:val="000C6425"/>
    <w:rsid w:val="000C65DE"/>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2B82"/>
    <w:rsid w:val="001133DD"/>
    <w:rsid w:val="00120CBE"/>
    <w:rsid w:val="00121726"/>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891"/>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49CB"/>
    <w:rsid w:val="00285AE9"/>
    <w:rsid w:val="00294C8F"/>
    <w:rsid w:val="002A0B2E"/>
    <w:rsid w:val="002A0DC1"/>
    <w:rsid w:val="002A6C56"/>
    <w:rsid w:val="002C04C4"/>
    <w:rsid w:val="002C090C"/>
    <w:rsid w:val="002C1243"/>
    <w:rsid w:val="002C1815"/>
    <w:rsid w:val="002C475E"/>
    <w:rsid w:val="002C6AD6"/>
    <w:rsid w:val="002D2540"/>
    <w:rsid w:val="002D6C2A"/>
    <w:rsid w:val="002D7A86"/>
    <w:rsid w:val="002F45FF"/>
    <w:rsid w:val="002F66D3"/>
    <w:rsid w:val="002F6D17"/>
    <w:rsid w:val="00302887"/>
    <w:rsid w:val="00304391"/>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73F8"/>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327"/>
    <w:rsid w:val="00476BA9"/>
    <w:rsid w:val="00481650"/>
    <w:rsid w:val="004936C2"/>
    <w:rsid w:val="0049379C"/>
    <w:rsid w:val="004A1CA0"/>
    <w:rsid w:val="004A22E9"/>
    <w:rsid w:val="004A4ACD"/>
    <w:rsid w:val="004A506C"/>
    <w:rsid w:val="004A5BC5"/>
    <w:rsid w:val="004B023D"/>
    <w:rsid w:val="004B5FA4"/>
    <w:rsid w:val="004C0909"/>
    <w:rsid w:val="004C3F97"/>
    <w:rsid w:val="004D01F2"/>
    <w:rsid w:val="004D2CED"/>
    <w:rsid w:val="004D3339"/>
    <w:rsid w:val="004D353F"/>
    <w:rsid w:val="004D36D7"/>
    <w:rsid w:val="004D682B"/>
    <w:rsid w:val="004E1D52"/>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457B"/>
    <w:rsid w:val="00592239"/>
    <w:rsid w:val="00592329"/>
    <w:rsid w:val="00593386"/>
    <w:rsid w:val="00596998"/>
    <w:rsid w:val="0059790F"/>
    <w:rsid w:val="005A6E62"/>
    <w:rsid w:val="005B2FB3"/>
    <w:rsid w:val="005C6DE5"/>
    <w:rsid w:val="005D1661"/>
    <w:rsid w:val="005D2B29"/>
    <w:rsid w:val="005D354A"/>
    <w:rsid w:val="005D3E53"/>
    <w:rsid w:val="005D506C"/>
    <w:rsid w:val="005E3235"/>
    <w:rsid w:val="005E4176"/>
    <w:rsid w:val="005E4876"/>
    <w:rsid w:val="005E65B5"/>
    <w:rsid w:val="005E6FD5"/>
    <w:rsid w:val="005E7DFB"/>
    <w:rsid w:val="005F0301"/>
    <w:rsid w:val="005F3AE9"/>
    <w:rsid w:val="006007BB"/>
    <w:rsid w:val="00601DC0"/>
    <w:rsid w:val="006034CB"/>
    <w:rsid w:val="00603503"/>
    <w:rsid w:val="00603C52"/>
    <w:rsid w:val="006131CE"/>
    <w:rsid w:val="0061336B"/>
    <w:rsid w:val="00617D6E"/>
    <w:rsid w:val="00620ED5"/>
    <w:rsid w:val="00622D61"/>
    <w:rsid w:val="00624198"/>
    <w:rsid w:val="00631616"/>
    <w:rsid w:val="00636C28"/>
    <w:rsid w:val="006428E5"/>
    <w:rsid w:val="00644958"/>
    <w:rsid w:val="006513FB"/>
    <w:rsid w:val="00656EEF"/>
    <w:rsid w:val="006576AF"/>
    <w:rsid w:val="00672919"/>
    <w:rsid w:val="00677544"/>
    <w:rsid w:val="00681687"/>
    <w:rsid w:val="00686295"/>
    <w:rsid w:val="00686572"/>
    <w:rsid w:val="00686587"/>
    <w:rsid w:val="006904CF"/>
    <w:rsid w:val="00695EE2"/>
    <w:rsid w:val="00696384"/>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314"/>
    <w:rsid w:val="006C6832"/>
    <w:rsid w:val="006D1370"/>
    <w:rsid w:val="006D2C28"/>
    <w:rsid w:val="006D3FC1"/>
    <w:rsid w:val="006D644C"/>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F02"/>
    <w:rsid w:val="00723948"/>
    <w:rsid w:val="007267CF"/>
    <w:rsid w:val="00731F3F"/>
    <w:rsid w:val="00733BAB"/>
    <w:rsid w:val="0073604C"/>
    <w:rsid w:val="00737B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5C01"/>
    <w:rsid w:val="007A60AF"/>
    <w:rsid w:val="007B0C9D"/>
    <w:rsid w:val="007B5522"/>
    <w:rsid w:val="007C0EE0"/>
    <w:rsid w:val="007C1B71"/>
    <w:rsid w:val="007C2FBB"/>
    <w:rsid w:val="007C7164"/>
    <w:rsid w:val="007C7413"/>
    <w:rsid w:val="007D1984"/>
    <w:rsid w:val="007D2AFE"/>
    <w:rsid w:val="007E3264"/>
    <w:rsid w:val="007E3FEA"/>
    <w:rsid w:val="007E6402"/>
    <w:rsid w:val="007F0A0B"/>
    <w:rsid w:val="007F1645"/>
    <w:rsid w:val="007F3A60"/>
    <w:rsid w:val="007F3D0B"/>
    <w:rsid w:val="007F7C94"/>
    <w:rsid w:val="00802FFA"/>
    <w:rsid w:val="00810E4B"/>
    <w:rsid w:val="00814BAA"/>
    <w:rsid w:val="00816F0C"/>
    <w:rsid w:val="0082211C"/>
    <w:rsid w:val="00822FD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7C00"/>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46DA"/>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25D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0A95"/>
    <w:rsid w:val="00A46F0A"/>
    <w:rsid w:val="00A46F25"/>
    <w:rsid w:val="00A47CC2"/>
    <w:rsid w:val="00A502BA"/>
    <w:rsid w:val="00A60146"/>
    <w:rsid w:val="00A601A9"/>
    <w:rsid w:val="00A60F6F"/>
    <w:rsid w:val="00A622C4"/>
    <w:rsid w:val="00A6283D"/>
    <w:rsid w:val="00A64DF0"/>
    <w:rsid w:val="00A676FF"/>
    <w:rsid w:val="00A73EBA"/>
    <w:rsid w:val="00A754B4"/>
    <w:rsid w:val="00A76665"/>
    <w:rsid w:val="00A76749"/>
    <w:rsid w:val="00A807C1"/>
    <w:rsid w:val="00A82658"/>
    <w:rsid w:val="00A83374"/>
    <w:rsid w:val="00A84DA7"/>
    <w:rsid w:val="00A96172"/>
    <w:rsid w:val="00A96D52"/>
    <w:rsid w:val="00A97C5F"/>
    <w:rsid w:val="00AB0D6A"/>
    <w:rsid w:val="00AB43B3"/>
    <w:rsid w:val="00AB49B9"/>
    <w:rsid w:val="00AB501D"/>
    <w:rsid w:val="00AB758A"/>
    <w:rsid w:val="00AC027E"/>
    <w:rsid w:val="00AC05AB"/>
    <w:rsid w:val="00AC1E7E"/>
    <w:rsid w:val="00AC5060"/>
    <w:rsid w:val="00AC507D"/>
    <w:rsid w:val="00AC66E4"/>
    <w:rsid w:val="00AD04F2"/>
    <w:rsid w:val="00AD4578"/>
    <w:rsid w:val="00AD4789"/>
    <w:rsid w:val="00AD68E9"/>
    <w:rsid w:val="00AE56C0"/>
    <w:rsid w:val="00AF7ACC"/>
    <w:rsid w:val="00B00914"/>
    <w:rsid w:val="00B02A8E"/>
    <w:rsid w:val="00B052EE"/>
    <w:rsid w:val="00B1081F"/>
    <w:rsid w:val="00B1612D"/>
    <w:rsid w:val="00B16552"/>
    <w:rsid w:val="00B17EA1"/>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6BA"/>
    <w:rsid w:val="00BA6972"/>
    <w:rsid w:val="00BB1E0D"/>
    <w:rsid w:val="00BB26C8"/>
    <w:rsid w:val="00BB4D9B"/>
    <w:rsid w:val="00BB73FF"/>
    <w:rsid w:val="00BB7688"/>
    <w:rsid w:val="00BC7423"/>
    <w:rsid w:val="00BC7CAC"/>
    <w:rsid w:val="00BD456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5B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C5E"/>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18C"/>
    <w:rsid w:val="00D57AA0"/>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33B"/>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689"/>
    <w:rsid w:val="00EC6F62"/>
    <w:rsid w:val="00ED2EA2"/>
    <w:rsid w:val="00ED6019"/>
    <w:rsid w:val="00ED7830"/>
    <w:rsid w:val="00EE112A"/>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A60"/>
    <w:rsid w:val="00F60BE0"/>
    <w:rsid w:val="00F6280E"/>
    <w:rsid w:val="00F666EC"/>
    <w:rsid w:val="00F7050A"/>
    <w:rsid w:val="00F75533"/>
    <w:rsid w:val="00F8036D"/>
    <w:rsid w:val="00F809DC"/>
    <w:rsid w:val="00F86EB0"/>
    <w:rsid w:val="00FA154B"/>
    <w:rsid w:val="00FA3811"/>
    <w:rsid w:val="00FA39C4"/>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4AA"/>
    <w:rsid w:val="00FD68ED"/>
    <w:rsid w:val="00FD7E00"/>
    <w:rsid w:val="00FE2824"/>
    <w:rsid w:val="00FE2EA5"/>
    <w:rsid w:val="00FE2F0E"/>
    <w:rsid w:val="00FE53F2"/>
    <w:rsid w:val="00FE661F"/>
    <w:rsid w:val="00FF0400"/>
    <w:rsid w:val="00FF3D6B"/>
    <w:rsid w:val="00FF5407"/>
    <w:rsid w:val="0C6CF200"/>
    <w:rsid w:val="5CE3CEE6"/>
    <w:rsid w:val="601B6FA8"/>
    <w:rsid w:val="6B273F09"/>
    <w:rsid w:val="6E0351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55FEA"/>
  <w15:docId w15:val="{448596A0-2F8F-4B70-89DB-9079790DF5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Calibri"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0" w:semiHidden="1" w:unhideWhenUsed="1"/>
    <w:lsdException w:name="Table Grid" w:uiPriority="59"/>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304391"/>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285AE9"/>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4E1D52"/>
    <w:pPr>
      <w:keepNext/>
      <w:keepLines/>
      <w:numPr>
        <w:ilvl w:val="1"/>
        <w:numId w:val="5"/>
      </w:numPr>
      <w:spacing w:before="240" w:after="120" w:line="240" w:lineRule="auto"/>
      <w:outlineLvl w:val="1"/>
    </w:pPr>
    <w:rPr>
      <w:rFonts w:eastAsia="Times New Roman"/>
      <w:b/>
      <w:bCs/>
      <w:sz w:val="24"/>
      <w:szCs w:val="26"/>
    </w:rPr>
  </w:style>
  <w:style w:type="paragraph" w:styleId="Ttulo3">
    <w:name w:val="heading 3"/>
    <w:basedOn w:val="Normal"/>
    <w:next w:val="Normal"/>
    <w:link w:val="Ttulo3Car"/>
    <w:unhideWhenUsed/>
    <w:qFormat/>
    <w:rsid w:val="004E1D52"/>
    <w:pPr>
      <w:keepNext/>
      <w:numPr>
        <w:ilvl w:val="2"/>
        <w:numId w:val="5"/>
      </w:numPr>
      <w:spacing w:before="18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C25DA"/>
    <w:pPr>
      <w:keepNext/>
      <w:spacing w:before="0" w:after="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link w:val="Ttulo1"/>
    <w:uiPriority w:val="9"/>
    <w:rsid w:val="00285AE9"/>
    <w:rPr>
      <w:b/>
      <w:bCs/>
      <w:noProof/>
      <w:sz w:val="26"/>
      <w:szCs w:val="26"/>
    </w:rPr>
  </w:style>
  <w:style w:type="character" w:styleId="Ttulo2Car" w:customStyle="1">
    <w:name w:val="Título 2 Car"/>
    <w:link w:val="Ttulo2"/>
    <w:uiPriority w:val="9"/>
    <w:rsid w:val="004E1D52"/>
    <w:rPr>
      <w:rFonts w:eastAsia="Times New Roman"/>
      <w:b/>
      <w:bCs/>
      <w:sz w:val="24"/>
      <w:szCs w:val="26"/>
    </w:rPr>
  </w:style>
  <w:style w:type="paragraph" w:styleId="ClientNote" w:customStyle="1">
    <w:name w:val="Client Note"/>
    <w:basedOn w:val="Normal"/>
    <w:next w:val="Normal"/>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074CFE"/>
    <w:rPr>
      <w:b/>
      <w:i/>
      <w:color w:val="FFFFFF" w:themeColor="background1"/>
    </w:rPr>
  </w:style>
  <w:style w:type="paragraph" w:styleId="PageHead" w:customStyle="1">
    <w:name w:val="Page Head"/>
    <w:basedOn w:val="Normal"/>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074CFE"/>
    <w:pPr>
      <w:ind w:left="720"/>
    </w:pPr>
  </w:style>
  <w:style w:type="paragraph" w:styleId="Encabezado">
    <w:name w:val="header"/>
    <w:basedOn w:val="Normal"/>
    <w:link w:val="EncabezadoCar"/>
    <w:unhideWhenUsed/>
    <w:rsid w:val="008402F2"/>
    <w:pPr>
      <w:tabs>
        <w:tab w:val="center" w:pos="4680"/>
        <w:tab w:val="right" w:pos="9360"/>
      </w:tabs>
    </w:pPr>
  </w:style>
  <w:style w:type="character" w:styleId="EncabezadoCar" w:customStyle="1">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styleId="PiedepginaCar" w:customStyle="1">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styleId="TextodegloboCar" w:customStyle="1">
    <w:name w:val="Texto de globo Car"/>
    <w:link w:val="Textodeglobo"/>
    <w:uiPriority w:val="99"/>
    <w:semiHidden/>
    <w:rsid w:val="0090659A"/>
    <w:rPr>
      <w:rFonts w:ascii="Tahoma" w:hAnsi="Tahoma" w:cs="Tahoma"/>
      <w:sz w:val="16"/>
      <w:szCs w:val="16"/>
    </w:rPr>
  </w:style>
  <w:style w:type="paragraph" w:styleId="TableText" w:customStyle="1">
    <w:name w:val="Table Text"/>
    <w:basedOn w:val="Normal"/>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Tablaconcuadrcula">
    <w:name w:val="Table Grid"/>
    <w:basedOn w:val="Tabla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BodyTextL25"/>
    <w:qFormat/>
    <w:rsid w:val="00457934"/>
    <w:pPr>
      <w:numPr>
        <w:numId w:val="1"/>
      </w:numPr>
    </w:pPr>
  </w:style>
  <w:style w:type="paragraph" w:styleId="Bulletlevel2" w:customStyle="1">
    <w:name w:val="Bullet level 2"/>
    <w:basedOn w:val="BodyTextL25"/>
    <w:qFormat/>
    <w:rsid w:val="0036440C"/>
    <w:pPr>
      <w:numPr>
        <w:numId w:val="7"/>
      </w:numPr>
      <w:ind w:left="1080"/>
    </w:pPr>
  </w:style>
  <w:style w:type="paragraph" w:styleId="InstNoteRed" w:customStyle="1">
    <w:name w:val="Inst Note Red"/>
    <w:basedOn w:val="Normal"/>
    <w:qFormat/>
    <w:rsid w:val="00D030AE"/>
    <w:pPr>
      <w:spacing w:line="240" w:lineRule="auto"/>
    </w:pPr>
    <w:rPr>
      <w:color w:val="EE0000"/>
      <w:sz w:val="20"/>
    </w:rPr>
  </w:style>
  <w:style w:type="paragraph" w:styleId="ConfigWindow" w:customStyle="1">
    <w:name w:val="Config Window"/>
    <w:basedOn w:val="Textoindependiente"/>
    <w:next w:val="BodyTextL25"/>
    <w:qFormat/>
    <w:rsid w:val="007A60AF"/>
    <w:pPr>
      <w:spacing w:before="0" w:after="0"/>
    </w:pPr>
    <w:rPr>
      <w:i/>
      <w:color w:val="FFFFFF" w:themeColor="background1"/>
      <w:sz w:val="6"/>
    </w:rPr>
  </w:style>
  <w:style w:type="paragraph" w:styleId="SubStepAlpha" w:customStyle="1">
    <w:name w:val="SubStep Alpha"/>
    <w:basedOn w:val="BodyTextL25"/>
    <w:qFormat/>
    <w:rsid w:val="00304391"/>
    <w:pPr>
      <w:numPr>
        <w:ilvl w:val="3"/>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66253"/>
    <w:pPr>
      <w:spacing w:before="120" w:after="120" w:line="240" w:lineRule="auto"/>
      <w:ind w:left="720"/>
    </w:pPr>
    <w:rPr>
      <w:sz w:val="20"/>
    </w:rPr>
  </w:style>
  <w:style w:type="paragraph" w:styleId="BodyTextL25" w:customStyle="1">
    <w:name w:val="Body Text L25"/>
    <w:basedOn w:val="Normal"/>
    <w:qFormat/>
    <w:rsid w:val="00D778DF"/>
    <w:pPr>
      <w:spacing w:before="120" w:after="120" w:line="240" w:lineRule="auto"/>
      <w:ind w:left="360"/>
    </w:pPr>
    <w:rPr>
      <w:sz w:val="20"/>
    </w:rPr>
  </w:style>
  <w:style w:type="paragraph" w:styleId="InstNoteRedL50" w:customStyle="1">
    <w:name w:val="Inst Note Red L50"/>
    <w:basedOn w:val="InstNoteRed"/>
    <w:next w:val="Normal"/>
    <w:qFormat/>
    <w:rsid w:val="00D030AE"/>
    <w:pPr>
      <w:spacing w:before="120" w:after="120"/>
      <w:ind w:left="720"/>
    </w:p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styleId="MapadeldocumentoCar" w:customStyle="1">
    <w:name w:val="Mapa del documento Car"/>
    <w:link w:val="Mapadeldocumento"/>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3559CC"/>
    <w:rPr>
      <w:rFonts w:ascii="Arial" w:hAnsi="Arial"/>
      <w:sz w:val="24"/>
      <w:bdr w:val="none" w:color="auto" w:sz="0" w:space="0"/>
      <w:shd w:val="clear" w:color="auto" w:fill="BFBFBF"/>
    </w:rPr>
  </w:style>
  <w:style w:type="paragraph" w:styleId="SubStepNum" w:customStyle="1">
    <w:name w:val="SubStep Num"/>
    <w:basedOn w:val="BodyTextL25"/>
    <w:qFormat/>
    <w:rsid w:val="00304391"/>
    <w:pPr>
      <w:numPr>
        <w:ilvl w:val="4"/>
        <w:numId w:val="5"/>
      </w:numPr>
    </w:pPr>
  </w:style>
  <w:style w:type="table" w:styleId="LightList-Accent11" w:customStyle="1">
    <w:name w:val="Light List - Accent 11"/>
    <w:basedOn w:val="Tabla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a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F06FDD"/>
    <w:rPr>
      <w:rFonts w:ascii="Courier New" w:hAnsi="Courier New"/>
      <w:color w:val="auto"/>
      <w:sz w:val="20"/>
      <w:bdr w:val="none" w:color="auto" w:sz="0" w:space="0"/>
      <w:shd w:val="clear" w:color="auto" w:fill="BFBFBF"/>
    </w:rPr>
  </w:style>
  <w:style w:type="numbering" w:styleId="BulletList" w:customStyle="1">
    <w:name w:val="Bullet_List"/>
    <w:basedOn w:val="Sinlista"/>
    <w:uiPriority w:val="99"/>
    <w:rsid w:val="00457934"/>
    <w:pPr>
      <w:numPr>
        <w:numId w:val="1"/>
      </w:numPr>
    </w:pPr>
  </w:style>
  <w:style w:type="numbering" w:styleId="LabList" w:customStyle="1">
    <w:name w:val="Lab List"/>
    <w:basedOn w:val="Sinlista"/>
    <w:uiPriority w:val="99"/>
    <w:rsid w:val="00304391"/>
    <w:pPr>
      <w:numPr>
        <w:numId w:val="5"/>
      </w:numPr>
    </w:pPr>
  </w:style>
  <w:style w:type="paragraph" w:styleId="CMDOutput" w:customStyle="1">
    <w:name w:val="CMD Output"/>
    <w:basedOn w:val="BodyTextL25"/>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conformatoprevioCar" w:customStyle="1">
    <w:name w:val="HTML con formato previo Car"/>
    <w:link w:val="HTMLconformatoprevio"/>
    <w:uiPriority w:val="99"/>
    <w:semiHidden/>
    <w:rsid w:val="00C6495E"/>
    <w:rPr>
      <w:rFonts w:ascii="Courier New" w:hAnsi="Courier New" w:eastAsia="Times New Roman"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styleId="TextocomentarioCar" w:customStyle="1">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styleId="AsuntodelcomentarioCar" w:customStyle="1">
    <w:name w:val="Asunto del comentario Car"/>
    <w:link w:val="Asuntodelcomentario"/>
    <w:uiPriority w:val="99"/>
    <w:semiHidden/>
    <w:rsid w:val="000B2344"/>
    <w:rPr>
      <w:b/>
      <w:bCs/>
    </w:rPr>
  </w:style>
  <w:style w:type="paragraph" w:styleId="ReflectionQ" w:customStyle="1">
    <w:name w:val="Reflection Q"/>
    <w:basedOn w:val="BodyTextL25"/>
    <w:qFormat/>
    <w:rsid w:val="00270FCC"/>
    <w:pPr>
      <w:keepNext/>
      <w:numPr>
        <w:ilvl w:val="1"/>
        <w:numId w:val="3"/>
      </w:numPr>
    </w:pPr>
  </w:style>
  <w:style w:type="numbering" w:styleId="SectionList" w:customStyle="1">
    <w:name w:val="Section_List"/>
    <w:basedOn w:val="Sinlista"/>
    <w:uiPriority w:val="99"/>
    <w:rsid w:val="00596998"/>
    <w:pPr>
      <w:numPr>
        <w:numId w:val="3"/>
      </w:numPr>
    </w:pPr>
  </w:style>
  <w:style w:type="character" w:styleId="Ttulo4Car" w:customStyle="1">
    <w:name w:val="Título 4 Car"/>
    <w:basedOn w:val="Fuentedeprrafopredeter"/>
    <w:link w:val="Ttulo4"/>
    <w:rsid w:val="009C25DA"/>
    <w:rPr>
      <w:rFonts w:eastAsia="Times New Roman"/>
      <w:bCs/>
      <w:color w:val="FFFFFF" w:themeColor="background1"/>
      <w:sz w:val="6"/>
      <w:szCs w:val="28"/>
    </w:rPr>
  </w:style>
  <w:style w:type="character" w:styleId="Ttulo5Car" w:customStyle="1">
    <w:name w:val="Título 5 Car"/>
    <w:basedOn w:val="Fuentedeprrafopredeter"/>
    <w:link w:val="Ttulo5"/>
    <w:semiHidden/>
    <w:rsid w:val="00BF76BE"/>
    <w:rPr>
      <w:rFonts w:eastAsia="Times New Roman"/>
      <w:b/>
      <w:bCs/>
      <w:i/>
      <w:iCs/>
      <w:sz w:val="26"/>
      <w:szCs w:val="26"/>
    </w:rPr>
  </w:style>
  <w:style w:type="character" w:styleId="Ttulo6Car" w:customStyle="1">
    <w:name w:val="Título 6 Car"/>
    <w:basedOn w:val="Fuentedeprrafopredeter"/>
    <w:link w:val="Ttulo6"/>
    <w:semiHidden/>
    <w:rsid w:val="00BF76BE"/>
    <w:rPr>
      <w:rFonts w:eastAsia="Times New Roman"/>
      <w:b/>
      <w:bCs/>
      <w:sz w:val="22"/>
      <w:szCs w:val="22"/>
    </w:rPr>
  </w:style>
  <w:style w:type="character" w:styleId="Ttulo7Car" w:customStyle="1">
    <w:name w:val="Título 7 Car"/>
    <w:basedOn w:val="Fuentedeprrafopredeter"/>
    <w:link w:val="Ttulo7"/>
    <w:semiHidden/>
    <w:rsid w:val="00BF76BE"/>
    <w:rPr>
      <w:rFonts w:eastAsia="Times New Roman"/>
      <w:szCs w:val="24"/>
    </w:rPr>
  </w:style>
  <w:style w:type="character" w:styleId="Ttulo8Car" w:customStyle="1">
    <w:name w:val="Título 8 Car"/>
    <w:basedOn w:val="Fuentedeprrafopredeter"/>
    <w:link w:val="Ttulo8"/>
    <w:semiHidden/>
    <w:rsid w:val="00BF76BE"/>
    <w:rPr>
      <w:rFonts w:eastAsia="Times New Roman"/>
      <w:i/>
      <w:iCs/>
      <w:szCs w:val="24"/>
    </w:rPr>
  </w:style>
  <w:style w:type="character" w:styleId="Ttulo9Car" w:customStyle="1">
    <w:name w:val="Título 9 Car"/>
    <w:basedOn w:val="Fuentedeprrafopredeter"/>
    <w:link w:val="Ttulo9"/>
    <w:semiHidden/>
    <w:rsid w:val="00BF76BE"/>
    <w:rPr>
      <w:rFonts w:eastAsia="Times New Roman" w:cs="Arial"/>
      <w:sz w:val="22"/>
      <w:szCs w:val="22"/>
    </w:rPr>
  </w:style>
  <w:style w:type="character" w:styleId="Ttulo3Car" w:customStyle="1">
    <w:name w:val="Título 3 Car"/>
    <w:link w:val="Ttulo3"/>
    <w:rsid w:val="004E1D52"/>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styleId="TextonotaalfinalCar" w:customStyle="1">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styleId="TextonotapieCar" w:customStyle="1">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TextomacroCar" w:customStyle="1">
    <w:name w:val="Texto macro Car"/>
    <w:basedOn w:val="Fuentedeprrafopredeter"/>
    <w:link w:val="Textomacro"/>
    <w:semiHidden/>
    <w:rsid w:val="00231DCA"/>
    <w:rPr>
      <w:rFonts w:ascii="Courier New" w:hAnsi="Courier New" w:eastAsia="Times New Roman"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styleId="TextoindependienteCar" w:customStyle="1">
    <w:name w:val="Texto independiente Car"/>
    <w:link w:val="Textoindependiente"/>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Textoindependiente"/>
    <w:next w:val="BodyTextL25"/>
    <w:link w:val="BodyTextBoldChar"/>
    <w:qFormat/>
    <w:rsid w:val="00C73E03"/>
    <w:rPr>
      <w:b/>
    </w:rPr>
  </w:style>
  <w:style w:type="character" w:styleId="CMDChar" w:customStyle="1">
    <w:name w:val="CMD Char"/>
    <w:basedOn w:val="Fuentedeprrafopredeter"/>
    <w:link w:val="CMD"/>
    <w:rsid w:val="0010436E"/>
    <w:rPr>
      <w:rFonts w:ascii="Courier New" w:hAnsi="Courier New"/>
      <w:szCs w:val="22"/>
    </w:rPr>
  </w:style>
  <w:style w:type="character" w:styleId="BodyTextBoldChar" w:customStyle="1">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styleId="TtuloCar" w:customStyle="1">
    <w:name w:val="Título Car"/>
    <w:basedOn w:val="Fuentedeprrafopredeter"/>
    <w:link w:val="Ttulo"/>
    <w:rsid w:val="00A33890"/>
    <w:rPr>
      <w:rFonts w:eastAsiaTheme="majorEastAsia" w:cstheme="majorBidi"/>
      <w:b/>
      <w:kern w:val="28"/>
      <w:sz w:val="32"/>
      <w:szCs w:val="56"/>
    </w:rPr>
  </w:style>
  <w:style w:type="table" w:styleId="LabTableStyle1" w:customStyle="1">
    <w:name w:val="Lab_Table_Style1"/>
    <w:basedOn w:val="Tabla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styleId="LabSection" w:customStyle="1">
    <w:name w:val="Lab Section"/>
    <w:basedOn w:val="Ttulo1"/>
    <w:next w:val="Normal"/>
    <w:qFormat/>
    <w:rsid w:val="00112B82"/>
    <w:pPr>
      <w:numPr>
        <w:numId w:val="0"/>
      </w:numPr>
      <w:tabs>
        <w:tab w:val="num" w:pos="0"/>
      </w:tabs>
      <w:spacing w:after="0"/>
    </w:pPr>
    <w:rPr>
      <w:rFonts w:ascii="Cambria" w:hAnsi="Cambria" w:eastAsia="Times New Roman"/>
      <w:b w:val="0"/>
      <w:bCs w:val="0"/>
      <w:iCs/>
      <w:noProof w:val="0"/>
      <w:color w:val="365F91"/>
      <w:sz w:val="24"/>
      <w:szCs w:val="28"/>
    </w:rPr>
  </w:style>
  <w:style w:type="character" w:styleId="fontstyle0" w:customStyle="1">
    <w:name w:val="fontstyle0"/>
    <w:basedOn w:val="Fuentedeprrafopredeter"/>
    <w:rsid w:val="0001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568ADCC93D461E9D8185BB888C1D68"/>
        <w:category>
          <w:name w:val="General"/>
          <w:gallery w:val="placeholder"/>
        </w:category>
        <w:types>
          <w:type w:val="bbPlcHdr"/>
        </w:types>
        <w:behaviors>
          <w:behavior w:val="content"/>
        </w:behaviors>
        <w:guid w:val="{B1C31D01-B6E7-4CA3-A89A-205D4A352205}"/>
      </w:docPartPr>
      <w:docPartBody>
        <w:p w:rsidR="004471DC" w:rsidRDefault="0058457B">
          <w:pPr>
            <w:pStyle w:val="EA568ADCC93D461E9D8185BB888C1D68"/>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57B"/>
    <w:rsid w:val="00061B7E"/>
    <w:rsid w:val="00394EA7"/>
    <w:rsid w:val="004471DC"/>
    <w:rsid w:val="0058457B"/>
    <w:rsid w:val="00885ACC"/>
    <w:rsid w:val="009935D3"/>
    <w:rsid w:val="00A423E8"/>
    <w:rsid w:val="00A42585"/>
    <w:rsid w:val="00AC5385"/>
    <w:rsid w:val="00F62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A568ADCC93D461E9D8185BB888C1D68">
    <w:name w:val="EA568ADCC93D461E9D8185BB888C1D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C33B62-0B72-4EA3-B4CD-B6FBFDFAC2C7}">
  <ds:schemaRefs>
    <ds:schemaRef ds:uri="http://schemas.microsoft.com/sharepoint/v3/contenttype/forms"/>
  </ds:schemaRefs>
</ds:datastoreItem>
</file>

<file path=customXml/itemProps2.xml><?xml version="1.0" encoding="utf-8"?>
<ds:datastoreItem xmlns:ds="http://schemas.openxmlformats.org/officeDocument/2006/customXml" ds:itemID="{84D3F189-201B-4B00-9312-91E95240782F}">
  <ds:schemaRefs>
    <ds:schemaRef ds:uri="http://schemas.openxmlformats.org/officeDocument/2006/bibliography"/>
  </ds:schemaRefs>
</ds:datastoreItem>
</file>

<file path=customXml/itemProps3.xml><?xml version="1.0" encoding="utf-8"?>
<ds:datastoreItem xmlns:ds="http://schemas.openxmlformats.org/officeDocument/2006/customXml" ds:itemID="{C8A05EC7-C318-48DB-83B0-E930BBD3A37D}"/>
</file>

<file path=customXml/itemProps4.xml><?xml version="1.0" encoding="utf-8"?>
<ds:datastoreItem xmlns:ds="http://schemas.openxmlformats.org/officeDocument/2006/customXml" ds:itemID="{7863E9D1-3AD2-48AE-B56F-0822FFC3BF5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Lab_Template - ILM_2019_Accessibility</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ajustes iniciales del interruptor</dc:title>
  <dc:creator>SP</dc:creator>
  <dc:description>2015</dc:description>
  <cp:lastModifiedBy>ANA VALERIA CUEVAS PARRA</cp:lastModifiedBy>
  <cp:revision>22</cp:revision>
  <cp:lastPrinted>2020-06-23T00:59:00Z</cp:lastPrinted>
  <dcterms:created xsi:type="dcterms:W3CDTF">2020-06-23T01:00:00Z</dcterms:created>
  <dcterms:modified xsi:type="dcterms:W3CDTF">2022-03-03T01:58:34Z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4200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